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72"/>
          <w:szCs w:val="72"/>
        </w:rPr>
        <w:id w:val="50921586"/>
        <w:docPartObj>
          <w:docPartGallery w:val="Cover Pages"/>
          <w:docPartUnique/>
        </w:docPartObj>
      </w:sdtPr>
      <w:sdtEndPr>
        <w:rPr>
          <w:rFonts w:ascii="Adobe Garamond Pro" w:hAnsi="Adobe Garamond Pro"/>
          <w:b/>
          <w:bCs/>
          <w:sz w:val="32"/>
          <w:szCs w:val="24"/>
          <w:lang w:val="es-ES"/>
        </w:rPr>
      </w:sdtEndPr>
      <w:sdtContent>
        <w:p w14:paraId="4D36EF34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drawing>
              <wp:anchor distT="0" distB="0" distL="114300" distR="114300" simplePos="0" relativeHeight="251687936" behindDoc="0" locked="0" layoutInCell="1" allowOverlap="1" wp14:anchorId="4D36EF42" wp14:editId="4D36EF43">
                <wp:simplePos x="0" y="0"/>
                <wp:positionH relativeFrom="column">
                  <wp:posOffset>1997075</wp:posOffset>
                </wp:positionH>
                <wp:positionV relativeFrom="paragraph">
                  <wp:posOffset>-22860</wp:posOffset>
                </wp:positionV>
                <wp:extent cx="3816350" cy="2226945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56" y="21434"/>
                    <wp:lineTo x="21456" y="0"/>
                    <wp:lineTo x="0" y="0"/>
                  </wp:wrapPolygon>
                </wp:wrapThrough>
                <wp:docPr id="62" name="Imagen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http://brd.unid.edu.mx/recursos/historial/images/Logo_registr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6350" cy="2226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36EF35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D36EF36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D36EF37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D36EF38" w14:textId="77777777" w:rsidR="00FF7EC0" w:rsidRDefault="009E0BD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0" allowOverlap="1" wp14:anchorId="4D36EF44" wp14:editId="4D36EF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9430" cy="1119505"/>
                    <wp:effectExtent l="7620" t="5715" r="6350" b="8255"/>
                    <wp:wrapNone/>
                    <wp:docPr id="14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BBD2F05" id="Rectangle 10" o:spid="_x0000_s1026" style="position:absolute;margin-left:0;margin-top:0;width:640.9pt;height:88.15pt;z-index:25168384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" o:allowincell="f" fillcolor="#1f497d [3215]" strokecolor="#1f497d [3215]">
                    <w10:wrap anchorx="page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0" allowOverlap="1" wp14:anchorId="4D36EF46" wp14:editId="4D36EF4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12700" t="11430" r="10795" b="7620"/>
                    <wp:wrapNone/>
                    <wp:docPr id="13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8972FBE" id="Rectangle 13" o:spid="_x0000_s1026" style="position:absolute;margin-left:0;margin-top:0;width:7.15pt;height:830.25pt;z-index:2516869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DqRmnN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 wp14:anchorId="4D36EF48" wp14:editId="4D36EF4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5715" t="11430" r="8255" b="762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BD3FA82" id="Rectangle 12" o:spid="_x0000_s1026" style="position:absolute;margin-left:0;margin-top:0;width:7.15pt;height:830.25pt;z-index:25168588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BJD+at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eastAsiaTheme="majorEastAsia" w:hAnsiTheme="minorHAnsi" w:cstheme="majorBidi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0" allowOverlap="1" wp14:anchorId="4D36EF4A" wp14:editId="4D36EF4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9430" cy="1119505"/>
                    <wp:effectExtent l="7620" t="9525" r="6350" b="13970"/>
                    <wp:wrapNone/>
                    <wp:docPr id="11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3DBAA87" id="Rectangle 11" o:spid="_x0000_s1026" style="position:absolute;margin-left:0;margin-top:0;width:640.9pt;height:88.15pt;z-index:2516848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" o:allowincell="f" fillcolor="#1f497d [3215]" strokecolor="#1f497d [3215]">
                    <w10:wrap anchorx="page" anchory="margin"/>
                  </v:rect>
                </w:pict>
              </mc:Fallback>
            </mc:AlternateContent>
          </w:r>
        </w:p>
        <w:sdt>
          <w:sdtPr>
            <w:alias w:val="Título"/>
            <w:id w:val="14700071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D36EF39" w14:textId="77777777" w:rsidR="00FF7EC0" w:rsidRDefault="003E099D" w:rsidP="00FF7EC0">
              <w:pPr>
                <w:pStyle w:val="Ttulo"/>
              </w:pPr>
              <w:r>
                <w:t xml:space="preserve">     </w:t>
              </w:r>
            </w:p>
          </w:sdtContent>
        </w:sdt>
        <w:p w14:paraId="4D36EF3A" w14:textId="0E2B0AAB" w:rsidR="00FF7EC0" w:rsidRDefault="00D00713" w:rsidP="00FF7EC0">
          <w:pPr>
            <w:pStyle w:val="Subttulo"/>
          </w:pPr>
          <w:r>
            <w:t>(</w:t>
          </w:r>
          <w:proofErr w:type="spellStart"/>
          <w:r w:rsidR="0000164B">
            <w:t>Rodriguez</w:t>
          </w:r>
          <w:proofErr w:type="spellEnd"/>
          <w:r w:rsidR="0000164B">
            <w:t xml:space="preserve"> </w:t>
          </w:r>
          <w:proofErr w:type="spellStart"/>
          <w:r w:rsidR="0000164B">
            <w:t>Garcia</w:t>
          </w:r>
          <w:proofErr w:type="spellEnd"/>
          <w:r w:rsidR="0000164B">
            <w:t xml:space="preserve"> Kaled de </w:t>
          </w:r>
          <w:proofErr w:type="spellStart"/>
          <w:r w:rsidR="0000164B">
            <w:t>Jesus</w:t>
          </w:r>
          <w:proofErr w:type="spellEnd"/>
          <w:r>
            <w:t>)</w:t>
          </w:r>
        </w:p>
        <w:p w14:paraId="4D36EF3B" w14:textId="76A4A4D3" w:rsidR="00FF7EC0" w:rsidRPr="003E099D" w:rsidRDefault="00D00713" w:rsidP="00FF7EC0">
          <w:pPr>
            <w:pStyle w:val="Subttulo"/>
          </w:pPr>
          <w:r>
            <w:t>(</w:t>
          </w:r>
          <w:r w:rsidR="009322E4" w:rsidRPr="008051C7">
            <w:t>Programación Web I</w:t>
          </w:r>
          <w:r>
            <w:t>)</w:t>
          </w:r>
        </w:p>
        <w:p w14:paraId="4D36EF3C" w14:textId="50537CCE" w:rsidR="00FF7EC0" w:rsidRPr="003E099D" w:rsidRDefault="00D00713" w:rsidP="00FF7EC0">
          <w:pPr>
            <w:pStyle w:val="Subttulo"/>
          </w:pPr>
          <w:r>
            <w:t>(</w:t>
          </w:r>
          <w:r w:rsidR="001C7D3C">
            <w:t>01</w:t>
          </w:r>
          <w:r w:rsidR="001F2A33">
            <w:t>/0</w:t>
          </w:r>
          <w:r w:rsidR="001C7D3C">
            <w:t>4</w:t>
          </w:r>
          <w:r w:rsidR="001F2A33">
            <w:t>/2025</w:t>
          </w:r>
          <w:r>
            <w:t>)</w:t>
          </w:r>
        </w:p>
        <w:p w14:paraId="4D36EF3D" w14:textId="23415B6B" w:rsidR="00FF7EC0" w:rsidRPr="00FF7EC0" w:rsidRDefault="00D00713" w:rsidP="00FF7EC0">
          <w:pPr>
            <w:pStyle w:val="Subttulo"/>
          </w:pPr>
          <w:r>
            <w:t>(</w:t>
          </w:r>
          <w:proofErr w:type="spellStart"/>
          <w:r w:rsidR="002D2AAD" w:rsidRPr="008051C7">
            <w:t>Ruben</w:t>
          </w:r>
          <w:proofErr w:type="spellEnd"/>
          <w:r w:rsidR="002D2AAD" w:rsidRPr="008051C7">
            <w:t xml:space="preserve"> </w:t>
          </w:r>
          <w:proofErr w:type="spellStart"/>
          <w:r w:rsidR="002D2AAD" w:rsidRPr="008051C7">
            <w:t>Cardenas</w:t>
          </w:r>
          <w:proofErr w:type="spellEnd"/>
          <w:r w:rsidR="002D2AAD" w:rsidRPr="008051C7">
            <w:t xml:space="preserve"> </w:t>
          </w:r>
          <w:proofErr w:type="spellStart"/>
          <w:r w:rsidR="002D2AAD" w:rsidRPr="008051C7">
            <w:t>Sanchez</w:t>
          </w:r>
          <w:proofErr w:type="spellEnd"/>
          <w:r>
            <w:t>)</w:t>
          </w:r>
          <w:r w:rsidR="00FF7EC0">
            <w:rPr>
              <w:rFonts w:ascii="Quattrocento Roman" w:eastAsiaTheme="minorEastAsia" w:hAnsi="Quattrocento Roman" w:cstheme="minorBidi"/>
              <w:b/>
              <w:bCs/>
              <w:color w:val="auto"/>
              <w:sz w:val="24"/>
              <w:szCs w:val="22"/>
              <w:lang w:val="es-ES"/>
            </w:rPr>
            <w:br w:type="page"/>
          </w:r>
        </w:p>
      </w:sdtContent>
    </w:sdt>
    <w:p w14:paraId="4D36EF41" w14:textId="277CDEC2" w:rsidR="003E099D" w:rsidRDefault="001C7D3C" w:rsidP="00B95DD6">
      <w:pPr>
        <w:pStyle w:val="Ttulo2"/>
        <w:rPr>
          <w:noProof/>
        </w:rPr>
      </w:pPr>
      <w:bookmarkStart w:id="0" w:name="_GoBack"/>
      <w:r w:rsidRPr="001C7D3C">
        <w:rPr>
          <w:color w:val="365F91" w:themeColor="accent1" w:themeShade="BF"/>
          <w:sz w:val="40"/>
          <w:szCs w:val="28"/>
        </w:rPr>
        <w:lastRenderedPageBreak/>
        <w:t>Alternativas de Bootstrap</w:t>
      </w:r>
      <w:bookmarkEnd w:id="0"/>
      <w:r w:rsidR="00B15D45">
        <w:rPr>
          <w:noProof/>
        </w:rPr>
        <w:t>:</w:t>
      </w:r>
    </w:p>
    <w:p w14:paraId="2DDD028D" w14:textId="77777777" w:rsidR="001C7D3C" w:rsidRDefault="001C7D3C" w:rsidP="001C7D3C">
      <w:pPr>
        <w:pStyle w:val="Ttulo3"/>
        <w:rPr>
          <w:rFonts w:ascii="Times New Roman" w:eastAsia="Times New Roman" w:hAnsi="Times New Roman"/>
          <w:sz w:val="27"/>
        </w:rPr>
      </w:pPr>
      <w:r>
        <w:rPr>
          <w:rStyle w:val="Textoennegrita"/>
          <w:b/>
          <w:bCs/>
        </w:rPr>
        <w:t xml:space="preserve">1. </w:t>
      </w:r>
      <w:proofErr w:type="spellStart"/>
      <w:r>
        <w:rPr>
          <w:rStyle w:val="Textoennegrita"/>
          <w:b/>
          <w:bCs/>
        </w:rPr>
        <w:t>Bulkit</w:t>
      </w:r>
      <w:proofErr w:type="spellEnd"/>
    </w:p>
    <w:p w14:paraId="12B7985E" w14:textId="77777777" w:rsidR="001C7D3C" w:rsidRDefault="001C7D3C" w:rsidP="001C7D3C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Costo:</w:t>
      </w:r>
      <w:r>
        <w:t xml:space="preserve"> De pago.</w:t>
      </w:r>
    </w:p>
    <w:p w14:paraId="285D0A05" w14:textId="77777777" w:rsidR="001C7D3C" w:rsidRDefault="001C7D3C" w:rsidP="001C7D3C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Ventajas:</w:t>
      </w:r>
    </w:p>
    <w:p w14:paraId="14561A51" w14:textId="77777777" w:rsidR="001C7D3C" w:rsidRDefault="001C7D3C" w:rsidP="001C7D3C">
      <w:pPr>
        <w:pStyle w:val="NormalWeb"/>
        <w:numPr>
          <w:ilvl w:val="1"/>
          <w:numId w:val="18"/>
        </w:numPr>
      </w:pPr>
      <w:r>
        <w:t xml:space="preserve">Basado en </w:t>
      </w:r>
      <w:proofErr w:type="spellStart"/>
      <w:r>
        <w:t>Bulma</w:t>
      </w:r>
      <w:proofErr w:type="spellEnd"/>
      <w:r>
        <w:t>, con componentes adicionales.</w:t>
      </w:r>
    </w:p>
    <w:p w14:paraId="463C4741" w14:textId="77777777" w:rsidR="001C7D3C" w:rsidRDefault="001C7D3C" w:rsidP="001C7D3C">
      <w:pPr>
        <w:pStyle w:val="NormalWeb"/>
        <w:numPr>
          <w:ilvl w:val="1"/>
          <w:numId w:val="18"/>
        </w:numPr>
      </w:pPr>
      <w:r>
        <w:t>Diseño moderno y flexible.</w:t>
      </w:r>
    </w:p>
    <w:p w14:paraId="11865A70" w14:textId="77777777" w:rsidR="001C7D3C" w:rsidRDefault="001C7D3C" w:rsidP="001C7D3C">
      <w:pPr>
        <w:pStyle w:val="NormalWeb"/>
        <w:numPr>
          <w:ilvl w:val="1"/>
          <w:numId w:val="18"/>
        </w:numPr>
      </w:pPr>
      <w:r>
        <w:t>Integración con Vue.js.</w:t>
      </w:r>
    </w:p>
    <w:p w14:paraId="6A483BA6" w14:textId="77777777" w:rsidR="001C7D3C" w:rsidRDefault="001C7D3C" w:rsidP="001C7D3C">
      <w:pPr>
        <w:pStyle w:val="NormalWeb"/>
        <w:numPr>
          <w:ilvl w:val="0"/>
          <w:numId w:val="18"/>
        </w:numPr>
      </w:pPr>
      <w:r>
        <w:rPr>
          <w:rStyle w:val="Textoennegrita"/>
          <w:rFonts w:eastAsiaTheme="majorEastAsia"/>
        </w:rPr>
        <w:t>Desventajas:</w:t>
      </w:r>
    </w:p>
    <w:p w14:paraId="70253BA6" w14:textId="77777777" w:rsidR="001C7D3C" w:rsidRDefault="001C7D3C" w:rsidP="001C7D3C">
      <w:pPr>
        <w:pStyle w:val="NormalWeb"/>
        <w:numPr>
          <w:ilvl w:val="1"/>
          <w:numId w:val="18"/>
        </w:numPr>
      </w:pPr>
      <w:r>
        <w:t>No es gratuito.</w:t>
      </w:r>
    </w:p>
    <w:p w14:paraId="5F6E422B" w14:textId="77777777" w:rsidR="001C7D3C" w:rsidRDefault="001C7D3C" w:rsidP="001C7D3C">
      <w:pPr>
        <w:pStyle w:val="NormalWeb"/>
        <w:numPr>
          <w:ilvl w:val="1"/>
          <w:numId w:val="18"/>
        </w:numPr>
      </w:pPr>
      <w:r>
        <w:t>Menos documentación y comunidad en comparación con otras opciones.</w:t>
      </w:r>
    </w:p>
    <w:p w14:paraId="23ED56FF" w14:textId="77777777" w:rsidR="001C7D3C" w:rsidRDefault="001C7D3C" w:rsidP="001C7D3C">
      <w:r>
        <w:pict w14:anchorId="1D6773CE">
          <v:rect id="_x0000_i1027" style="width:0;height:1.5pt" o:hralign="center" o:hrstd="t" o:hr="t" fillcolor="#a0a0a0" stroked="f"/>
        </w:pict>
      </w:r>
    </w:p>
    <w:p w14:paraId="632F3346" w14:textId="77777777" w:rsidR="001C7D3C" w:rsidRDefault="001C7D3C" w:rsidP="001C7D3C">
      <w:pPr>
        <w:pStyle w:val="Ttulo3"/>
      </w:pPr>
      <w:r>
        <w:rPr>
          <w:rStyle w:val="Textoennegrita"/>
          <w:b/>
          <w:bCs/>
        </w:rPr>
        <w:t>2. Pure.css</w:t>
      </w:r>
    </w:p>
    <w:p w14:paraId="24CEFEF0" w14:textId="77777777" w:rsidR="001C7D3C" w:rsidRDefault="001C7D3C" w:rsidP="001C7D3C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Costo:</w:t>
      </w:r>
      <w:r>
        <w:t xml:space="preserve"> Gratis.</w:t>
      </w:r>
    </w:p>
    <w:p w14:paraId="3417165A" w14:textId="77777777" w:rsidR="001C7D3C" w:rsidRDefault="001C7D3C" w:rsidP="001C7D3C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Ventajas:</w:t>
      </w:r>
    </w:p>
    <w:p w14:paraId="74C15A60" w14:textId="77777777" w:rsidR="001C7D3C" w:rsidRDefault="001C7D3C" w:rsidP="001C7D3C">
      <w:pPr>
        <w:pStyle w:val="NormalWeb"/>
        <w:numPr>
          <w:ilvl w:val="1"/>
          <w:numId w:val="19"/>
        </w:numPr>
      </w:pPr>
      <w:r>
        <w:t>Ligero y minimalista.</w:t>
      </w:r>
    </w:p>
    <w:p w14:paraId="38B5135B" w14:textId="77777777" w:rsidR="001C7D3C" w:rsidRDefault="001C7D3C" w:rsidP="001C7D3C">
      <w:pPr>
        <w:pStyle w:val="NormalWeb"/>
        <w:numPr>
          <w:ilvl w:val="1"/>
          <w:numId w:val="19"/>
        </w:numPr>
      </w:pPr>
      <w:r>
        <w:t xml:space="preserve">Fácil de integrar con otros </w:t>
      </w:r>
      <w:proofErr w:type="spellStart"/>
      <w:r>
        <w:t>frameworks</w:t>
      </w:r>
      <w:proofErr w:type="spellEnd"/>
      <w:r>
        <w:t>.</w:t>
      </w:r>
    </w:p>
    <w:p w14:paraId="15B454EA" w14:textId="77777777" w:rsidR="001C7D3C" w:rsidRDefault="001C7D3C" w:rsidP="001C7D3C">
      <w:pPr>
        <w:pStyle w:val="NormalWeb"/>
        <w:numPr>
          <w:ilvl w:val="1"/>
          <w:numId w:val="19"/>
        </w:numPr>
      </w:pPr>
      <w:r>
        <w:t>Buena accesibilidad y compatibilidad.</w:t>
      </w:r>
    </w:p>
    <w:p w14:paraId="422A5A18" w14:textId="77777777" w:rsidR="001C7D3C" w:rsidRDefault="001C7D3C" w:rsidP="001C7D3C">
      <w:pPr>
        <w:pStyle w:val="NormalWeb"/>
        <w:numPr>
          <w:ilvl w:val="0"/>
          <w:numId w:val="19"/>
        </w:numPr>
      </w:pPr>
      <w:r>
        <w:rPr>
          <w:rStyle w:val="Textoennegrita"/>
          <w:rFonts w:eastAsiaTheme="majorEastAsia"/>
        </w:rPr>
        <w:t>Desventajas:</w:t>
      </w:r>
    </w:p>
    <w:p w14:paraId="6DCF1053" w14:textId="77777777" w:rsidR="001C7D3C" w:rsidRDefault="001C7D3C" w:rsidP="001C7D3C">
      <w:pPr>
        <w:pStyle w:val="NormalWeb"/>
        <w:numPr>
          <w:ilvl w:val="1"/>
          <w:numId w:val="19"/>
        </w:numPr>
      </w:pPr>
      <w:r>
        <w:t>No incluye componentes avanzados.</w:t>
      </w:r>
    </w:p>
    <w:p w14:paraId="3BB2368A" w14:textId="77777777" w:rsidR="001C7D3C" w:rsidRDefault="001C7D3C" w:rsidP="001C7D3C">
      <w:pPr>
        <w:pStyle w:val="NormalWeb"/>
        <w:numPr>
          <w:ilvl w:val="1"/>
          <w:numId w:val="19"/>
        </w:numPr>
      </w:pPr>
      <w:r>
        <w:t>Necesita mayor personalización.</w:t>
      </w:r>
    </w:p>
    <w:p w14:paraId="3EE325AC" w14:textId="77777777" w:rsidR="001C7D3C" w:rsidRDefault="001C7D3C" w:rsidP="001C7D3C">
      <w:r>
        <w:pict w14:anchorId="24D27915">
          <v:rect id="_x0000_i1028" style="width:0;height:1.5pt" o:hralign="center" o:hrstd="t" o:hr="t" fillcolor="#a0a0a0" stroked="f"/>
        </w:pict>
      </w:r>
    </w:p>
    <w:p w14:paraId="2B2913A6" w14:textId="77777777" w:rsidR="001C7D3C" w:rsidRDefault="001C7D3C" w:rsidP="001C7D3C">
      <w:pPr>
        <w:pStyle w:val="Ttulo3"/>
      </w:pPr>
      <w:r>
        <w:rPr>
          <w:rStyle w:val="Textoennegrita"/>
          <w:b/>
          <w:bCs/>
        </w:rPr>
        <w:t xml:space="preserve">3. </w:t>
      </w:r>
      <w:proofErr w:type="spellStart"/>
      <w:r>
        <w:rPr>
          <w:rStyle w:val="Textoennegrita"/>
          <w:b/>
          <w:bCs/>
        </w:rPr>
        <w:t>Vuetify</w:t>
      </w:r>
      <w:proofErr w:type="spellEnd"/>
    </w:p>
    <w:p w14:paraId="61E38AD0" w14:textId="77777777" w:rsidR="001C7D3C" w:rsidRDefault="001C7D3C" w:rsidP="001C7D3C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Costo:</w:t>
      </w:r>
      <w:r>
        <w:t xml:space="preserve"> Gratis con opción premium.</w:t>
      </w:r>
    </w:p>
    <w:p w14:paraId="715140A6" w14:textId="77777777" w:rsidR="001C7D3C" w:rsidRDefault="001C7D3C" w:rsidP="001C7D3C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Ventajas:</w:t>
      </w:r>
    </w:p>
    <w:p w14:paraId="552A2082" w14:textId="77777777" w:rsidR="001C7D3C" w:rsidRDefault="001C7D3C" w:rsidP="001C7D3C">
      <w:pPr>
        <w:pStyle w:val="NormalWeb"/>
        <w:numPr>
          <w:ilvl w:val="1"/>
          <w:numId w:val="20"/>
        </w:numPr>
      </w:pPr>
      <w:r>
        <w:t xml:space="preserve">Basado en Material </w:t>
      </w:r>
      <w:proofErr w:type="spellStart"/>
      <w:r>
        <w:t>Design</w:t>
      </w:r>
      <w:proofErr w:type="spellEnd"/>
      <w:r>
        <w:t>.</w:t>
      </w:r>
    </w:p>
    <w:p w14:paraId="4C2DECF9" w14:textId="77777777" w:rsidR="001C7D3C" w:rsidRDefault="001C7D3C" w:rsidP="001C7D3C">
      <w:pPr>
        <w:pStyle w:val="NormalWeb"/>
        <w:numPr>
          <w:ilvl w:val="1"/>
          <w:numId w:val="20"/>
        </w:numPr>
      </w:pPr>
      <w:r>
        <w:t>Excelente integración con Vue.js.</w:t>
      </w:r>
    </w:p>
    <w:p w14:paraId="18E8ECD1" w14:textId="77777777" w:rsidR="001C7D3C" w:rsidRDefault="001C7D3C" w:rsidP="001C7D3C">
      <w:pPr>
        <w:pStyle w:val="NormalWeb"/>
        <w:numPr>
          <w:ilvl w:val="1"/>
          <w:numId w:val="20"/>
        </w:numPr>
      </w:pPr>
      <w:r>
        <w:t>Amplia gama de componentes.</w:t>
      </w:r>
    </w:p>
    <w:p w14:paraId="3AD1D808" w14:textId="77777777" w:rsidR="001C7D3C" w:rsidRDefault="001C7D3C" w:rsidP="001C7D3C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Desventajas:</w:t>
      </w:r>
    </w:p>
    <w:p w14:paraId="1F597709" w14:textId="77777777" w:rsidR="001C7D3C" w:rsidRDefault="001C7D3C" w:rsidP="001C7D3C">
      <w:pPr>
        <w:pStyle w:val="NormalWeb"/>
        <w:numPr>
          <w:ilvl w:val="1"/>
          <w:numId w:val="20"/>
        </w:numPr>
      </w:pPr>
      <w:r>
        <w:t>Solo para Vue.js.</w:t>
      </w:r>
    </w:p>
    <w:p w14:paraId="46385CBA" w14:textId="77777777" w:rsidR="001C7D3C" w:rsidRDefault="001C7D3C" w:rsidP="001C7D3C">
      <w:pPr>
        <w:pStyle w:val="NormalWeb"/>
        <w:numPr>
          <w:ilvl w:val="1"/>
          <w:numId w:val="20"/>
        </w:numPr>
      </w:pPr>
      <w:r>
        <w:t>Puede ser pesado en proyectos grandes.</w:t>
      </w:r>
    </w:p>
    <w:p w14:paraId="7B4A17D8" w14:textId="77777777" w:rsidR="001C7D3C" w:rsidRDefault="001C7D3C" w:rsidP="001C7D3C">
      <w:r>
        <w:lastRenderedPageBreak/>
        <w:pict w14:anchorId="397BECE7">
          <v:rect id="_x0000_i1029" style="width:0;height:1.5pt" o:hralign="center" o:hrstd="t" o:hr="t" fillcolor="#a0a0a0" stroked="f"/>
        </w:pict>
      </w:r>
    </w:p>
    <w:p w14:paraId="6481B639" w14:textId="77777777" w:rsidR="001C7D3C" w:rsidRDefault="001C7D3C" w:rsidP="001C7D3C">
      <w:pPr>
        <w:pStyle w:val="Ttulo3"/>
      </w:pPr>
      <w:r>
        <w:rPr>
          <w:rStyle w:val="Textoennegrita"/>
          <w:b/>
          <w:bCs/>
        </w:rPr>
        <w:t xml:space="preserve">4. </w:t>
      </w:r>
      <w:proofErr w:type="spellStart"/>
      <w:r>
        <w:rPr>
          <w:rStyle w:val="Textoennegrita"/>
          <w:b/>
          <w:bCs/>
        </w:rPr>
        <w:t>Bulma</w:t>
      </w:r>
      <w:proofErr w:type="spellEnd"/>
    </w:p>
    <w:p w14:paraId="5F38932E" w14:textId="77777777" w:rsidR="001C7D3C" w:rsidRDefault="001C7D3C" w:rsidP="001C7D3C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>Costo:</w:t>
      </w:r>
      <w:r>
        <w:t xml:space="preserve"> Gratis.</w:t>
      </w:r>
    </w:p>
    <w:p w14:paraId="187329D3" w14:textId="77777777" w:rsidR="001C7D3C" w:rsidRDefault="001C7D3C" w:rsidP="001C7D3C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>Ventajas:</w:t>
      </w:r>
    </w:p>
    <w:p w14:paraId="15183C87" w14:textId="77777777" w:rsidR="001C7D3C" w:rsidRDefault="001C7D3C" w:rsidP="001C7D3C">
      <w:pPr>
        <w:pStyle w:val="NormalWeb"/>
        <w:numPr>
          <w:ilvl w:val="1"/>
          <w:numId w:val="21"/>
        </w:numPr>
      </w:pPr>
      <w:r>
        <w:t>Sistema de columnas flexible.</w:t>
      </w:r>
    </w:p>
    <w:p w14:paraId="5DD6B559" w14:textId="77777777" w:rsidR="001C7D3C" w:rsidRDefault="001C7D3C" w:rsidP="001C7D3C">
      <w:pPr>
        <w:pStyle w:val="NormalWeb"/>
        <w:numPr>
          <w:ilvl w:val="1"/>
          <w:numId w:val="21"/>
        </w:numPr>
      </w:pPr>
      <w:r>
        <w:t>Fácil de aprender y personalizar.</w:t>
      </w:r>
    </w:p>
    <w:p w14:paraId="10F7FAEA" w14:textId="77777777" w:rsidR="001C7D3C" w:rsidRDefault="001C7D3C" w:rsidP="001C7D3C">
      <w:pPr>
        <w:pStyle w:val="NormalWeb"/>
        <w:numPr>
          <w:ilvl w:val="1"/>
          <w:numId w:val="21"/>
        </w:numPr>
      </w:pPr>
      <w:r>
        <w:t>Sin dependencias de JavaScript.</w:t>
      </w:r>
    </w:p>
    <w:p w14:paraId="1461A5D9" w14:textId="77777777" w:rsidR="001C7D3C" w:rsidRDefault="001C7D3C" w:rsidP="001C7D3C">
      <w:pPr>
        <w:pStyle w:val="NormalWeb"/>
        <w:numPr>
          <w:ilvl w:val="0"/>
          <w:numId w:val="21"/>
        </w:numPr>
      </w:pPr>
      <w:r>
        <w:rPr>
          <w:rStyle w:val="Textoennegrita"/>
          <w:rFonts w:eastAsiaTheme="majorEastAsia"/>
        </w:rPr>
        <w:t>Desventajas:</w:t>
      </w:r>
    </w:p>
    <w:p w14:paraId="01242A36" w14:textId="77777777" w:rsidR="001C7D3C" w:rsidRDefault="001C7D3C" w:rsidP="001C7D3C">
      <w:pPr>
        <w:pStyle w:val="NormalWeb"/>
        <w:numPr>
          <w:ilvl w:val="1"/>
          <w:numId w:val="21"/>
        </w:numPr>
      </w:pPr>
      <w:r>
        <w:t>Menos componentes en comparación con Bootstrap.</w:t>
      </w:r>
    </w:p>
    <w:p w14:paraId="63740BD1" w14:textId="77777777" w:rsidR="001C7D3C" w:rsidRDefault="001C7D3C" w:rsidP="001C7D3C">
      <w:pPr>
        <w:pStyle w:val="NormalWeb"/>
        <w:numPr>
          <w:ilvl w:val="1"/>
          <w:numId w:val="21"/>
        </w:numPr>
      </w:pPr>
      <w:r>
        <w:t>Requiere más configuración para funcionalidades avanzadas.</w:t>
      </w:r>
    </w:p>
    <w:p w14:paraId="75F64596" w14:textId="77777777" w:rsidR="001C7D3C" w:rsidRDefault="001C7D3C" w:rsidP="001C7D3C">
      <w:r>
        <w:pict w14:anchorId="623C1E53">
          <v:rect id="_x0000_i1030" style="width:0;height:1.5pt" o:hralign="center" o:hrstd="t" o:hr="t" fillcolor="#a0a0a0" stroked="f"/>
        </w:pict>
      </w:r>
    </w:p>
    <w:p w14:paraId="03D8900B" w14:textId="77777777" w:rsidR="001C7D3C" w:rsidRDefault="001C7D3C" w:rsidP="001C7D3C">
      <w:pPr>
        <w:pStyle w:val="Ttulo3"/>
      </w:pPr>
      <w:r>
        <w:rPr>
          <w:rStyle w:val="Textoennegrita"/>
          <w:b/>
          <w:bCs/>
        </w:rPr>
        <w:t>5. MUI (Material-UI)</w:t>
      </w:r>
    </w:p>
    <w:p w14:paraId="261AB5E9" w14:textId="77777777" w:rsidR="001C7D3C" w:rsidRDefault="001C7D3C" w:rsidP="001C7D3C">
      <w:pPr>
        <w:pStyle w:val="NormalWeb"/>
        <w:numPr>
          <w:ilvl w:val="0"/>
          <w:numId w:val="22"/>
        </w:numPr>
      </w:pPr>
      <w:r>
        <w:rPr>
          <w:rStyle w:val="Textoennegrita"/>
          <w:rFonts w:eastAsiaTheme="majorEastAsia"/>
        </w:rPr>
        <w:t>Costo:</w:t>
      </w:r>
      <w:r>
        <w:t xml:space="preserve"> Gratis con opción premium.</w:t>
      </w:r>
    </w:p>
    <w:p w14:paraId="69C18329" w14:textId="77777777" w:rsidR="001C7D3C" w:rsidRDefault="001C7D3C" w:rsidP="001C7D3C">
      <w:pPr>
        <w:pStyle w:val="NormalWeb"/>
        <w:numPr>
          <w:ilvl w:val="0"/>
          <w:numId w:val="22"/>
        </w:numPr>
      </w:pPr>
      <w:r>
        <w:rPr>
          <w:rStyle w:val="Textoennegrita"/>
          <w:rFonts w:eastAsiaTheme="majorEastAsia"/>
        </w:rPr>
        <w:t>Ventajas:</w:t>
      </w:r>
    </w:p>
    <w:p w14:paraId="3FD19BBA" w14:textId="77777777" w:rsidR="001C7D3C" w:rsidRDefault="001C7D3C" w:rsidP="001C7D3C">
      <w:pPr>
        <w:pStyle w:val="NormalWeb"/>
        <w:numPr>
          <w:ilvl w:val="1"/>
          <w:numId w:val="22"/>
        </w:numPr>
      </w:pPr>
      <w:r>
        <w:t xml:space="preserve">Basado en Material </w:t>
      </w:r>
      <w:proofErr w:type="spellStart"/>
      <w:r>
        <w:t>Design</w:t>
      </w:r>
      <w:proofErr w:type="spellEnd"/>
      <w:r>
        <w:t>.</w:t>
      </w:r>
    </w:p>
    <w:p w14:paraId="6750149F" w14:textId="77777777" w:rsidR="001C7D3C" w:rsidRDefault="001C7D3C" w:rsidP="001C7D3C">
      <w:pPr>
        <w:pStyle w:val="NormalWeb"/>
        <w:numPr>
          <w:ilvl w:val="1"/>
          <w:numId w:val="22"/>
        </w:numPr>
      </w:pPr>
      <w:r>
        <w:t xml:space="preserve">Excelente integración con </w:t>
      </w:r>
      <w:proofErr w:type="spellStart"/>
      <w:r>
        <w:t>React</w:t>
      </w:r>
      <w:proofErr w:type="spellEnd"/>
      <w:r>
        <w:t>.</w:t>
      </w:r>
    </w:p>
    <w:p w14:paraId="063400BD" w14:textId="77777777" w:rsidR="001C7D3C" w:rsidRDefault="001C7D3C" w:rsidP="001C7D3C">
      <w:pPr>
        <w:pStyle w:val="NormalWeb"/>
        <w:numPr>
          <w:ilvl w:val="1"/>
          <w:numId w:val="22"/>
        </w:numPr>
      </w:pPr>
      <w:r>
        <w:t>Gran comunidad y documentación.</w:t>
      </w:r>
    </w:p>
    <w:p w14:paraId="140D187F" w14:textId="77777777" w:rsidR="001C7D3C" w:rsidRDefault="001C7D3C" w:rsidP="001C7D3C">
      <w:pPr>
        <w:pStyle w:val="NormalWeb"/>
        <w:numPr>
          <w:ilvl w:val="0"/>
          <w:numId w:val="22"/>
        </w:numPr>
      </w:pPr>
      <w:r>
        <w:rPr>
          <w:rStyle w:val="Textoennegrita"/>
          <w:rFonts w:eastAsiaTheme="majorEastAsia"/>
        </w:rPr>
        <w:t>Desventajas:</w:t>
      </w:r>
    </w:p>
    <w:p w14:paraId="55717EB3" w14:textId="77777777" w:rsidR="001C7D3C" w:rsidRDefault="001C7D3C" w:rsidP="001C7D3C">
      <w:pPr>
        <w:pStyle w:val="NormalWeb"/>
        <w:numPr>
          <w:ilvl w:val="1"/>
          <w:numId w:val="22"/>
        </w:numPr>
      </w:pPr>
      <w:r>
        <w:t xml:space="preserve">Requiere </w:t>
      </w:r>
      <w:proofErr w:type="spellStart"/>
      <w:r>
        <w:t>React</w:t>
      </w:r>
      <w:proofErr w:type="spellEnd"/>
      <w:r>
        <w:t xml:space="preserve">, no funciona con otros </w:t>
      </w:r>
      <w:proofErr w:type="spellStart"/>
      <w:r>
        <w:t>frameworks</w:t>
      </w:r>
      <w:proofErr w:type="spellEnd"/>
      <w:r>
        <w:t>.</w:t>
      </w:r>
    </w:p>
    <w:p w14:paraId="7E168C90" w14:textId="77777777" w:rsidR="001C7D3C" w:rsidRDefault="001C7D3C" w:rsidP="001C7D3C">
      <w:pPr>
        <w:pStyle w:val="NormalWeb"/>
        <w:numPr>
          <w:ilvl w:val="1"/>
          <w:numId w:val="22"/>
        </w:numPr>
      </w:pPr>
      <w:r>
        <w:t>Puede tener una curva de aprendizaje alta.</w:t>
      </w:r>
    </w:p>
    <w:p w14:paraId="421B73F6" w14:textId="77777777" w:rsidR="001C7D3C" w:rsidRDefault="001C7D3C" w:rsidP="001C7D3C">
      <w:r>
        <w:pict w14:anchorId="37645023">
          <v:rect id="_x0000_i1031" style="width:0;height:1.5pt" o:hralign="center" o:hrstd="t" o:hr="t" fillcolor="#a0a0a0" stroked="f"/>
        </w:pict>
      </w:r>
    </w:p>
    <w:p w14:paraId="323C83C1" w14:textId="77777777" w:rsidR="001C7D3C" w:rsidRDefault="001C7D3C" w:rsidP="001C7D3C">
      <w:pPr>
        <w:pStyle w:val="Ttulo3"/>
      </w:pPr>
      <w:r>
        <w:rPr>
          <w:rStyle w:val="Textoennegrita"/>
          <w:b/>
          <w:bCs/>
        </w:rPr>
        <w:t xml:space="preserve">6. </w:t>
      </w:r>
      <w:proofErr w:type="spellStart"/>
      <w:r>
        <w:rPr>
          <w:rStyle w:val="Textoennegrita"/>
          <w:b/>
          <w:bCs/>
        </w:rPr>
        <w:t>Foundation</w:t>
      </w:r>
      <w:proofErr w:type="spellEnd"/>
    </w:p>
    <w:p w14:paraId="56973F5B" w14:textId="77777777" w:rsidR="001C7D3C" w:rsidRDefault="001C7D3C" w:rsidP="001C7D3C">
      <w:pPr>
        <w:pStyle w:val="NormalWeb"/>
        <w:numPr>
          <w:ilvl w:val="0"/>
          <w:numId w:val="23"/>
        </w:numPr>
      </w:pPr>
      <w:r>
        <w:rPr>
          <w:rStyle w:val="Textoennegrita"/>
          <w:rFonts w:eastAsiaTheme="majorEastAsia"/>
        </w:rPr>
        <w:t>Costo:</w:t>
      </w:r>
      <w:r>
        <w:t xml:space="preserve"> Gratis.</w:t>
      </w:r>
    </w:p>
    <w:p w14:paraId="03666166" w14:textId="77777777" w:rsidR="001C7D3C" w:rsidRDefault="001C7D3C" w:rsidP="001C7D3C">
      <w:pPr>
        <w:pStyle w:val="NormalWeb"/>
        <w:numPr>
          <w:ilvl w:val="0"/>
          <w:numId w:val="23"/>
        </w:numPr>
      </w:pPr>
      <w:r>
        <w:rPr>
          <w:rStyle w:val="Textoennegrita"/>
          <w:rFonts w:eastAsiaTheme="majorEastAsia"/>
        </w:rPr>
        <w:t>Ventajas:</w:t>
      </w:r>
    </w:p>
    <w:p w14:paraId="09B349A5" w14:textId="77777777" w:rsidR="001C7D3C" w:rsidRDefault="001C7D3C" w:rsidP="001C7D3C">
      <w:pPr>
        <w:pStyle w:val="NormalWeb"/>
        <w:numPr>
          <w:ilvl w:val="1"/>
          <w:numId w:val="23"/>
        </w:numPr>
      </w:pPr>
      <w:r>
        <w:t>Enfocado en accesibilidad y usabilidad.</w:t>
      </w:r>
    </w:p>
    <w:p w14:paraId="3E1CEC46" w14:textId="77777777" w:rsidR="001C7D3C" w:rsidRDefault="001C7D3C" w:rsidP="001C7D3C">
      <w:pPr>
        <w:pStyle w:val="NormalWeb"/>
        <w:numPr>
          <w:ilvl w:val="1"/>
          <w:numId w:val="23"/>
        </w:numPr>
      </w:pPr>
      <w:r>
        <w:t xml:space="preserve">Potente sistema de </w:t>
      </w:r>
      <w:proofErr w:type="spellStart"/>
      <w:r>
        <w:t>grid</w:t>
      </w:r>
      <w:proofErr w:type="spellEnd"/>
      <w:r>
        <w:t>.</w:t>
      </w:r>
    </w:p>
    <w:p w14:paraId="76A10F25" w14:textId="77777777" w:rsidR="001C7D3C" w:rsidRDefault="001C7D3C" w:rsidP="001C7D3C">
      <w:pPr>
        <w:pStyle w:val="NormalWeb"/>
        <w:numPr>
          <w:ilvl w:val="1"/>
          <w:numId w:val="23"/>
        </w:numPr>
      </w:pPr>
      <w:r>
        <w:t>Soporte para correos electrónicos y aplicaciones web.</w:t>
      </w:r>
    </w:p>
    <w:p w14:paraId="1BCEF6DB" w14:textId="77777777" w:rsidR="001C7D3C" w:rsidRDefault="001C7D3C" w:rsidP="001C7D3C">
      <w:pPr>
        <w:pStyle w:val="NormalWeb"/>
        <w:numPr>
          <w:ilvl w:val="0"/>
          <w:numId w:val="23"/>
        </w:numPr>
      </w:pPr>
      <w:r>
        <w:rPr>
          <w:rStyle w:val="Textoennegrita"/>
          <w:rFonts w:eastAsiaTheme="majorEastAsia"/>
        </w:rPr>
        <w:t>Desventajas:</w:t>
      </w:r>
    </w:p>
    <w:p w14:paraId="6DE0DF23" w14:textId="77777777" w:rsidR="001C7D3C" w:rsidRDefault="001C7D3C" w:rsidP="001C7D3C">
      <w:pPr>
        <w:pStyle w:val="NormalWeb"/>
        <w:numPr>
          <w:ilvl w:val="1"/>
          <w:numId w:val="23"/>
        </w:numPr>
      </w:pPr>
      <w:r>
        <w:t>Más complejo que Bootstrap.</w:t>
      </w:r>
    </w:p>
    <w:p w14:paraId="66DD28AA" w14:textId="77777777" w:rsidR="001C7D3C" w:rsidRDefault="001C7D3C" w:rsidP="001C7D3C">
      <w:pPr>
        <w:pStyle w:val="NormalWeb"/>
        <w:numPr>
          <w:ilvl w:val="1"/>
          <w:numId w:val="23"/>
        </w:numPr>
      </w:pPr>
      <w:r>
        <w:t>Menos popular y con menos recursos en comparación con otras opciones.</w:t>
      </w:r>
    </w:p>
    <w:p w14:paraId="4D6DF1C6" w14:textId="77777777" w:rsidR="001C7D3C" w:rsidRDefault="001C7D3C" w:rsidP="001C7D3C">
      <w:r>
        <w:lastRenderedPageBreak/>
        <w:pict w14:anchorId="1E631D78">
          <v:rect id="_x0000_i1032" style="width:0;height:1.5pt" o:hralign="center" o:hrstd="t" o:hr="t" fillcolor="#a0a0a0" stroked="f"/>
        </w:pict>
      </w:r>
    </w:p>
    <w:p w14:paraId="0DE127FA" w14:textId="77777777" w:rsidR="001C7D3C" w:rsidRDefault="001C7D3C" w:rsidP="001C7D3C">
      <w:pPr>
        <w:pStyle w:val="Ttulo3"/>
      </w:pPr>
      <w:r>
        <w:rPr>
          <w:rStyle w:val="Textoennegrita"/>
          <w:b/>
          <w:bCs/>
        </w:rPr>
        <w:t xml:space="preserve">7. </w:t>
      </w:r>
      <w:proofErr w:type="spellStart"/>
      <w:r>
        <w:rPr>
          <w:rStyle w:val="Textoennegrita"/>
          <w:b/>
          <w:bCs/>
        </w:rPr>
        <w:t>Materialize</w:t>
      </w:r>
      <w:proofErr w:type="spellEnd"/>
    </w:p>
    <w:p w14:paraId="11C75CA4" w14:textId="77777777" w:rsidR="001C7D3C" w:rsidRDefault="001C7D3C" w:rsidP="001C7D3C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Costo:</w:t>
      </w:r>
      <w:r>
        <w:t xml:space="preserve"> Gratis.</w:t>
      </w:r>
    </w:p>
    <w:p w14:paraId="2839C99C" w14:textId="77777777" w:rsidR="001C7D3C" w:rsidRDefault="001C7D3C" w:rsidP="001C7D3C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Ventajas:</w:t>
      </w:r>
    </w:p>
    <w:p w14:paraId="4BF82AD5" w14:textId="77777777" w:rsidR="001C7D3C" w:rsidRDefault="001C7D3C" w:rsidP="001C7D3C">
      <w:pPr>
        <w:pStyle w:val="NormalWeb"/>
        <w:numPr>
          <w:ilvl w:val="1"/>
          <w:numId w:val="24"/>
        </w:numPr>
      </w:pPr>
      <w:r>
        <w:t xml:space="preserve">Basado en Material </w:t>
      </w:r>
      <w:proofErr w:type="spellStart"/>
      <w:r>
        <w:t>Design</w:t>
      </w:r>
      <w:proofErr w:type="spellEnd"/>
      <w:r>
        <w:t>.</w:t>
      </w:r>
    </w:p>
    <w:p w14:paraId="0A8FF9F6" w14:textId="77777777" w:rsidR="001C7D3C" w:rsidRDefault="001C7D3C" w:rsidP="001C7D3C">
      <w:pPr>
        <w:pStyle w:val="NormalWeb"/>
        <w:numPr>
          <w:ilvl w:val="1"/>
          <w:numId w:val="24"/>
        </w:numPr>
      </w:pPr>
      <w:r>
        <w:t>Diseño limpio y moderno.</w:t>
      </w:r>
    </w:p>
    <w:p w14:paraId="5074F7E8" w14:textId="77777777" w:rsidR="001C7D3C" w:rsidRDefault="001C7D3C" w:rsidP="001C7D3C">
      <w:pPr>
        <w:pStyle w:val="NormalWeb"/>
        <w:numPr>
          <w:ilvl w:val="1"/>
          <w:numId w:val="24"/>
        </w:numPr>
      </w:pPr>
      <w:r>
        <w:t>Fácil de usar con JavaScript puro.</w:t>
      </w:r>
    </w:p>
    <w:p w14:paraId="32575932" w14:textId="77777777" w:rsidR="001C7D3C" w:rsidRDefault="001C7D3C" w:rsidP="001C7D3C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Desventajas:</w:t>
      </w:r>
    </w:p>
    <w:p w14:paraId="5C05ABCE" w14:textId="77777777" w:rsidR="001C7D3C" w:rsidRDefault="001C7D3C" w:rsidP="001C7D3C">
      <w:pPr>
        <w:pStyle w:val="NormalWeb"/>
        <w:numPr>
          <w:ilvl w:val="1"/>
          <w:numId w:val="24"/>
        </w:numPr>
      </w:pPr>
      <w:r>
        <w:t>Menos actualizado que otras alternativas.</w:t>
      </w:r>
    </w:p>
    <w:p w14:paraId="609CD31A" w14:textId="77777777" w:rsidR="001C7D3C" w:rsidRDefault="001C7D3C" w:rsidP="001C7D3C">
      <w:pPr>
        <w:pStyle w:val="NormalWeb"/>
        <w:numPr>
          <w:ilvl w:val="1"/>
          <w:numId w:val="24"/>
        </w:numPr>
      </w:pPr>
      <w:r>
        <w:t>Puede requerir modificaciones para adaptarse a proyectos grandes.</w:t>
      </w:r>
    </w:p>
    <w:p w14:paraId="7B5B8168" w14:textId="77777777" w:rsidR="001C7D3C" w:rsidRDefault="001C7D3C" w:rsidP="001C7D3C">
      <w:r>
        <w:pict w14:anchorId="5B6E3466">
          <v:rect id="_x0000_i1033" style="width:0;height:1.5pt" o:hralign="center" o:hrstd="t" o:hr="t" fillcolor="#a0a0a0" stroked="f"/>
        </w:pict>
      </w:r>
    </w:p>
    <w:p w14:paraId="00806161" w14:textId="77777777" w:rsidR="001C7D3C" w:rsidRDefault="001C7D3C" w:rsidP="001C7D3C">
      <w:pPr>
        <w:pStyle w:val="Ttulo3"/>
      </w:pPr>
      <w:r>
        <w:rPr>
          <w:rStyle w:val="Textoennegrita"/>
          <w:b/>
          <w:bCs/>
        </w:rPr>
        <w:t>8. Metro 4 UI</w:t>
      </w:r>
    </w:p>
    <w:p w14:paraId="58247D9C" w14:textId="77777777" w:rsidR="001C7D3C" w:rsidRDefault="001C7D3C" w:rsidP="001C7D3C">
      <w:pPr>
        <w:pStyle w:val="NormalWeb"/>
        <w:numPr>
          <w:ilvl w:val="0"/>
          <w:numId w:val="25"/>
        </w:numPr>
      </w:pPr>
      <w:r>
        <w:rPr>
          <w:rStyle w:val="Textoennegrita"/>
          <w:rFonts w:eastAsiaTheme="majorEastAsia"/>
        </w:rPr>
        <w:t>Costo:</w:t>
      </w:r>
      <w:r>
        <w:t xml:space="preserve"> Gratis con opción premium.</w:t>
      </w:r>
    </w:p>
    <w:p w14:paraId="0AF3AC6F" w14:textId="77777777" w:rsidR="001C7D3C" w:rsidRDefault="001C7D3C" w:rsidP="001C7D3C">
      <w:pPr>
        <w:pStyle w:val="NormalWeb"/>
        <w:numPr>
          <w:ilvl w:val="0"/>
          <w:numId w:val="25"/>
        </w:numPr>
      </w:pPr>
      <w:r>
        <w:rPr>
          <w:rStyle w:val="Textoennegrita"/>
          <w:rFonts w:eastAsiaTheme="majorEastAsia"/>
        </w:rPr>
        <w:t>Ventajas:</w:t>
      </w:r>
    </w:p>
    <w:p w14:paraId="412AC656" w14:textId="77777777" w:rsidR="001C7D3C" w:rsidRDefault="001C7D3C" w:rsidP="001C7D3C">
      <w:pPr>
        <w:pStyle w:val="NormalWeb"/>
        <w:numPr>
          <w:ilvl w:val="1"/>
          <w:numId w:val="25"/>
        </w:numPr>
      </w:pPr>
      <w:r>
        <w:t>Inspirado en el estilo Metro de Microsoft.</w:t>
      </w:r>
    </w:p>
    <w:p w14:paraId="2107AAEF" w14:textId="77777777" w:rsidR="001C7D3C" w:rsidRDefault="001C7D3C" w:rsidP="001C7D3C">
      <w:pPr>
        <w:pStyle w:val="NormalWeb"/>
        <w:numPr>
          <w:ilvl w:val="1"/>
          <w:numId w:val="25"/>
        </w:numPr>
      </w:pPr>
      <w:r>
        <w:t>Ligero y sin dependencias externas.</w:t>
      </w:r>
    </w:p>
    <w:p w14:paraId="3E35568F" w14:textId="77777777" w:rsidR="001C7D3C" w:rsidRDefault="001C7D3C" w:rsidP="001C7D3C">
      <w:pPr>
        <w:pStyle w:val="NormalWeb"/>
        <w:numPr>
          <w:ilvl w:val="1"/>
          <w:numId w:val="25"/>
        </w:numPr>
      </w:pPr>
      <w:r>
        <w:t>Interfaz moderna y adaptable.</w:t>
      </w:r>
    </w:p>
    <w:p w14:paraId="1F468D95" w14:textId="77777777" w:rsidR="001C7D3C" w:rsidRDefault="001C7D3C" w:rsidP="001C7D3C">
      <w:pPr>
        <w:pStyle w:val="NormalWeb"/>
        <w:numPr>
          <w:ilvl w:val="0"/>
          <w:numId w:val="25"/>
        </w:numPr>
      </w:pPr>
      <w:r>
        <w:rPr>
          <w:rStyle w:val="Textoennegrita"/>
          <w:rFonts w:eastAsiaTheme="majorEastAsia"/>
        </w:rPr>
        <w:t>Desventajas:</w:t>
      </w:r>
    </w:p>
    <w:p w14:paraId="70B25A9A" w14:textId="77777777" w:rsidR="001C7D3C" w:rsidRDefault="001C7D3C" w:rsidP="001C7D3C">
      <w:pPr>
        <w:pStyle w:val="NormalWeb"/>
        <w:numPr>
          <w:ilvl w:val="1"/>
          <w:numId w:val="25"/>
        </w:numPr>
      </w:pPr>
      <w:r>
        <w:t>Menos popular y con menor comunidad.</w:t>
      </w:r>
    </w:p>
    <w:p w14:paraId="054ABF1C" w14:textId="77777777" w:rsidR="001C7D3C" w:rsidRDefault="001C7D3C" w:rsidP="001C7D3C">
      <w:pPr>
        <w:pStyle w:val="NormalWeb"/>
        <w:numPr>
          <w:ilvl w:val="1"/>
          <w:numId w:val="25"/>
        </w:numPr>
      </w:pPr>
      <w:r>
        <w:t>Limitado en comparación con Bootstrap.</w:t>
      </w:r>
    </w:p>
    <w:p w14:paraId="7C7A74A4" w14:textId="77777777" w:rsidR="001C7D3C" w:rsidRPr="001C7D3C" w:rsidRDefault="001C7D3C" w:rsidP="001C7D3C"/>
    <w:p w14:paraId="1E005F19" w14:textId="77777777" w:rsidR="00B15D45" w:rsidRPr="00B15D45" w:rsidRDefault="00B15D45" w:rsidP="00B15D45"/>
    <w:p w14:paraId="4159BC5A" w14:textId="1C8F49BD" w:rsidR="00B95DD6" w:rsidRPr="00B95DD6" w:rsidRDefault="00B95DD6" w:rsidP="00B95DD6"/>
    <w:sectPr w:rsidR="00B95DD6" w:rsidRPr="00B95DD6" w:rsidSect="005239AA">
      <w:headerReference w:type="default" r:id="rId13"/>
      <w:footerReference w:type="default" r:id="rId14"/>
      <w:pgSz w:w="12240" w:h="15840" w:code="119"/>
      <w:pgMar w:top="1985" w:right="1701" w:bottom="1985" w:left="1985" w:header="851" w:footer="851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48C2C" w14:textId="77777777" w:rsidR="004528EB" w:rsidRDefault="004528EB" w:rsidP="00D4061D">
      <w:pPr>
        <w:spacing w:before="0" w:after="0" w:line="240" w:lineRule="auto"/>
      </w:pPr>
      <w:r>
        <w:separator/>
      </w:r>
    </w:p>
  </w:endnote>
  <w:endnote w:type="continuationSeparator" w:id="0">
    <w:p w14:paraId="356E2D18" w14:textId="77777777" w:rsidR="004528EB" w:rsidRDefault="004528EB" w:rsidP="00D406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Roma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6EF52" w14:textId="77777777" w:rsidR="005239AA" w:rsidRDefault="005239AA">
    <w:pPr>
      <w:pStyle w:val="Piedepgina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r w:rsidR="00C77558">
      <w:fldChar w:fldCharType="begin"/>
    </w:r>
    <w:r w:rsidR="007C576D">
      <w:instrText xml:space="preserve"> PAGE   \* MERGEFORMAT </w:instrText>
    </w:r>
    <w:r w:rsidR="00C77558">
      <w:fldChar w:fldCharType="separate"/>
    </w:r>
    <w:r w:rsidR="009E0BD4" w:rsidRPr="009E0BD4">
      <w:rPr>
        <w:rFonts w:asciiTheme="majorHAnsi" w:hAnsiTheme="majorHAnsi" w:cstheme="majorHAnsi"/>
        <w:noProof/>
      </w:rPr>
      <w:t>2</w:t>
    </w:r>
    <w:r w:rsidR="00C77558">
      <w:rPr>
        <w:rFonts w:asciiTheme="majorHAnsi" w:hAnsiTheme="majorHAnsi" w:cstheme="majorHAnsi"/>
        <w:noProof/>
      </w:rPr>
      <w:fldChar w:fldCharType="end"/>
    </w:r>
    <w:r w:rsidR="009E0BD4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4D36EF59" wp14:editId="4D36EF5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1118235"/>
              <wp:effectExtent l="9525" t="5715" r="10795" b="9525"/>
              <wp:wrapNone/>
              <wp:docPr id="3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4" name="AutoShape 1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F9DCFAE" id="Group 18" o:spid="_x0000_s1026" style="position:absolute;margin-left:0;margin-top:0;width:610.4pt;height:88.0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" strokecolor="#1f497d [3215]"/>
              <v:rect id="Rectangle 2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" filled="f" strokecolor="white [3212]"/>
              <w10:wrap anchorx="page" anchory="page"/>
            </v:group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36EF5B" wp14:editId="4D36EF5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12700" t="6985" r="10795" b="5715"/>
              <wp:wrapNone/>
              <wp:docPr id="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CA5DF8D" id="Rectangle 17" o:spid="_x0000_s1026" style="position:absolute;margin-left:0;margin-top:0;width:7.15pt;height:88.25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36EF5D" wp14:editId="4D36EF5E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5715" t="6985" r="8255" b="5715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6B6A6F" id="Rectangle 16" o:spid="_x0000_s1026" style="position:absolute;margin-left:0;margin-top:0;width:7.15pt;height:88.2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" fillcolor="#1f497d [3215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828A7" w14:textId="77777777" w:rsidR="004528EB" w:rsidRDefault="004528EB" w:rsidP="00D4061D">
      <w:pPr>
        <w:spacing w:before="0" w:after="0" w:line="240" w:lineRule="auto"/>
      </w:pPr>
      <w:r>
        <w:separator/>
      </w:r>
    </w:p>
  </w:footnote>
  <w:footnote w:type="continuationSeparator" w:id="0">
    <w:p w14:paraId="50A2D37E" w14:textId="77777777" w:rsidR="004528EB" w:rsidRDefault="004528EB" w:rsidP="00D406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6EF50" w14:textId="77777777" w:rsidR="005239AA" w:rsidRDefault="005239AA">
    <w:pPr>
      <w:pStyle w:val="Encabezado"/>
      <w:rPr>
        <w:rFonts w:asciiTheme="majorHAnsi" w:eastAsiaTheme="majorEastAsia" w:hAnsiTheme="majorHAnsi" w:cstheme="majorBidi"/>
      </w:rPr>
    </w:pPr>
  </w:p>
  <w:p w14:paraId="4D36EF51" w14:textId="77777777" w:rsidR="005239AA" w:rsidRDefault="009E0BD4">
    <w:pPr>
      <w:pStyle w:val="Encabezado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36EF53" wp14:editId="4D36EF5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1118235"/>
              <wp:effectExtent l="9525" t="9525" r="10795" b="5715"/>
              <wp:wrapNone/>
              <wp:docPr id="8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9" name="AutoShape 1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1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369D0E17" id="Group 13" o:spid="_x0000_s1026" style="position:absolute;margin-left:0;margin-top:0;width:610.4pt;height:88.0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" strokecolor="#1f497d [3215]"/>
              <v:rect id="Rectangle 1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" filled="f" strokecolor="white [3212]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36EF55" wp14:editId="4D36EF5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5715" t="9525" r="8255" b="12065"/>
              <wp:wrapNone/>
              <wp:docPr id="7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25301E3" id="Rectangle 12" o:spid="_x0000_s1026" style="position:absolute;margin-left:0;margin-top:0;width:7.15pt;height:87.55pt;z-index:25166131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6EF57" wp14:editId="4D36EF5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12700" t="9525" r="10795" b="12065"/>
              <wp:wrapNone/>
              <wp:docPr id="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5232FB6" id="Rectangle 11" o:spid="_x0000_s1026" style="position:absolute;margin-left:0;margin-top:0;width:7.15pt;height:87.5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" fillcolor="#1f497d [3215]" strokecolor="#205867 [1608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D36EF4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171"/>
      </v:shape>
    </w:pict>
  </w:numPicBullet>
  <w:numPicBullet w:numPicBulletId="1">
    <w:pict>
      <v:shape id="_x0000_i1027" type="#_x0000_t75" style="width:11.25pt;height:11.25pt" o:bullet="t">
        <v:imagedata r:id="rId2" o:title="BD14981_"/>
      </v:shape>
    </w:pict>
  </w:numPicBullet>
  <w:abstractNum w:abstractNumId="0" w15:restartNumberingAfterBreak="0">
    <w:nsid w:val="00B020D3"/>
    <w:multiLevelType w:val="hybridMultilevel"/>
    <w:tmpl w:val="0E36902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3B5F"/>
    <w:multiLevelType w:val="hybridMultilevel"/>
    <w:tmpl w:val="DC8C8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E46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3833"/>
    <w:multiLevelType w:val="hybridMultilevel"/>
    <w:tmpl w:val="5376524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D31"/>
    <w:multiLevelType w:val="hybridMultilevel"/>
    <w:tmpl w:val="39527F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D55FE"/>
    <w:multiLevelType w:val="hybridMultilevel"/>
    <w:tmpl w:val="5414F9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1A9F"/>
    <w:multiLevelType w:val="hybridMultilevel"/>
    <w:tmpl w:val="D6C83F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F56F1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70BFF"/>
    <w:multiLevelType w:val="multilevel"/>
    <w:tmpl w:val="E39A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67B05"/>
    <w:multiLevelType w:val="hybridMultilevel"/>
    <w:tmpl w:val="9DCAB47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139A0"/>
    <w:multiLevelType w:val="hybridMultilevel"/>
    <w:tmpl w:val="382E841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F7A51"/>
    <w:multiLevelType w:val="hybridMultilevel"/>
    <w:tmpl w:val="A4CEE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87BDD"/>
    <w:multiLevelType w:val="hybridMultilevel"/>
    <w:tmpl w:val="3718D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E3BA5"/>
    <w:multiLevelType w:val="hybridMultilevel"/>
    <w:tmpl w:val="C504D6E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00E7F"/>
    <w:multiLevelType w:val="multilevel"/>
    <w:tmpl w:val="BBA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316D3"/>
    <w:multiLevelType w:val="hybridMultilevel"/>
    <w:tmpl w:val="BFCCA23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51377"/>
    <w:multiLevelType w:val="multilevel"/>
    <w:tmpl w:val="FF44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8E6A86"/>
    <w:multiLevelType w:val="multilevel"/>
    <w:tmpl w:val="D7D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D1ED9"/>
    <w:multiLevelType w:val="hybridMultilevel"/>
    <w:tmpl w:val="3D60D8C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54932"/>
    <w:multiLevelType w:val="multilevel"/>
    <w:tmpl w:val="A28A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4080A"/>
    <w:multiLevelType w:val="multilevel"/>
    <w:tmpl w:val="19D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C0D75"/>
    <w:multiLevelType w:val="multilevel"/>
    <w:tmpl w:val="CF1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024EE"/>
    <w:multiLevelType w:val="multilevel"/>
    <w:tmpl w:val="CEC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BC1092"/>
    <w:multiLevelType w:val="hybridMultilevel"/>
    <w:tmpl w:val="CCFC5B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060FA"/>
    <w:multiLevelType w:val="hybridMultilevel"/>
    <w:tmpl w:val="651A200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"/>
  </w:num>
  <w:num w:numId="5">
    <w:abstractNumId w:val="24"/>
  </w:num>
  <w:num w:numId="6">
    <w:abstractNumId w:val="13"/>
  </w:num>
  <w:num w:numId="7">
    <w:abstractNumId w:val="0"/>
  </w:num>
  <w:num w:numId="8">
    <w:abstractNumId w:val="10"/>
  </w:num>
  <w:num w:numId="9">
    <w:abstractNumId w:val="15"/>
  </w:num>
  <w:num w:numId="10">
    <w:abstractNumId w:val="3"/>
  </w:num>
  <w:num w:numId="11">
    <w:abstractNumId w:val="18"/>
  </w:num>
  <w:num w:numId="12">
    <w:abstractNumId w:val="2"/>
  </w:num>
  <w:num w:numId="13">
    <w:abstractNumId w:val="7"/>
  </w:num>
  <w:num w:numId="14">
    <w:abstractNumId w:val="5"/>
  </w:num>
  <w:num w:numId="15">
    <w:abstractNumId w:val="23"/>
  </w:num>
  <w:num w:numId="16">
    <w:abstractNumId w:val="4"/>
  </w:num>
  <w:num w:numId="17">
    <w:abstractNumId w:val="6"/>
  </w:num>
  <w:num w:numId="18">
    <w:abstractNumId w:val="8"/>
  </w:num>
  <w:num w:numId="19">
    <w:abstractNumId w:val="14"/>
  </w:num>
  <w:num w:numId="20">
    <w:abstractNumId w:val="19"/>
  </w:num>
  <w:num w:numId="21">
    <w:abstractNumId w:val="20"/>
  </w:num>
  <w:num w:numId="22">
    <w:abstractNumId w:val="22"/>
  </w:num>
  <w:num w:numId="23">
    <w:abstractNumId w:val="17"/>
  </w:num>
  <w:num w:numId="24">
    <w:abstractNumId w:val="2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4E"/>
    <w:rsid w:val="0000164B"/>
    <w:rsid w:val="00015807"/>
    <w:rsid w:val="00043EAD"/>
    <w:rsid w:val="000947D0"/>
    <w:rsid w:val="000A3898"/>
    <w:rsid w:val="00130165"/>
    <w:rsid w:val="001C7D3C"/>
    <w:rsid w:val="001F2A33"/>
    <w:rsid w:val="002316B4"/>
    <w:rsid w:val="002D2AAD"/>
    <w:rsid w:val="00370F95"/>
    <w:rsid w:val="003D0F10"/>
    <w:rsid w:val="003E099D"/>
    <w:rsid w:val="004171DA"/>
    <w:rsid w:val="00431353"/>
    <w:rsid w:val="004528EB"/>
    <w:rsid w:val="004E7537"/>
    <w:rsid w:val="005026F7"/>
    <w:rsid w:val="005239AA"/>
    <w:rsid w:val="005835F2"/>
    <w:rsid w:val="00587CF7"/>
    <w:rsid w:val="006129D1"/>
    <w:rsid w:val="00634423"/>
    <w:rsid w:val="00654B78"/>
    <w:rsid w:val="007119C6"/>
    <w:rsid w:val="00724F1C"/>
    <w:rsid w:val="00737AB2"/>
    <w:rsid w:val="00753CF6"/>
    <w:rsid w:val="007C576D"/>
    <w:rsid w:val="008574A8"/>
    <w:rsid w:val="00866B19"/>
    <w:rsid w:val="00886B57"/>
    <w:rsid w:val="008C3DDA"/>
    <w:rsid w:val="008E59CE"/>
    <w:rsid w:val="009128EC"/>
    <w:rsid w:val="0092326B"/>
    <w:rsid w:val="009322E4"/>
    <w:rsid w:val="00966F6C"/>
    <w:rsid w:val="00976C48"/>
    <w:rsid w:val="009A363A"/>
    <w:rsid w:val="009A4238"/>
    <w:rsid w:val="009C1E06"/>
    <w:rsid w:val="009C5263"/>
    <w:rsid w:val="009E0A2E"/>
    <w:rsid w:val="009E0BD4"/>
    <w:rsid w:val="00A50DAA"/>
    <w:rsid w:val="00A71576"/>
    <w:rsid w:val="00AB7E7F"/>
    <w:rsid w:val="00B13897"/>
    <w:rsid w:val="00B15D45"/>
    <w:rsid w:val="00B23B85"/>
    <w:rsid w:val="00B958C6"/>
    <w:rsid w:val="00B95DD6"/>
    <w:rsid w:val="00BA4BDF"/>
    <w:rsid w:val="00BC1508"/>
    <w:rsid w:val="00BE666A"/>
    <w:rsid w:val="00C12F17"/>
    <w:rsid w:val="00C27D4E"/>
    <w:rsid w:val="00C47E74"/>
    <w:rsid w:val="00C71F1C"/>
    <w:rsid w:val="00C77558"/>
    <w:rsid w:val="00C82BE5"/>
    <w:rsid w:val="00C87FF2"/>
    <w:rsid w:val="00D00713"/>
    <w:rsid w:val="00D4061D"/>
    <w:rsid w:val="00D64A38"/>
    <w:rsid w:val="00D67DA2"/>
    <w:rsid w:val="00D92CF0"/>
    <w:rsid w:val="00DC510B"/>
    <w:rsid w:val="00DE2F60"/>
    <w:rsid w:val="00E158D7"/>
    <w:rsid w:val="00E15E40"/>
    <w:rsid w:val="00E56F6A"/>
    <w:rsid w:val="00E57461"/>
    <w:rsid w:val="00E977C2"/>
    <w:rsid w:val="00EC4695"/>
    <w:rsid w:val="00F82ED4"/>
    <w:rsid w:val="00FE2136"/>
    <w:rsid w:val="00FF7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6EF34"/>
  <w15:docId w15:val="{044881EF-4249-4115-9B00-20AF0B1D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423"/>
    <w:pPr>
      <w:spacing w:before="120" w:after="240" w:line="360" w:lineRule="auto"/>
      <w:jc w:val="both"/>
    </w:pPr>
    <w:rPr>
      <w:rFonts w:ascii="Quattrocento Roman" w:eastAsiaTheme="minorEastAsia" w:hAnsi="Quattrocento Roman"/>
      <w:sz w:val="24"/>
      <w:lang w:eastAsia="es-MX"/>
    </w:rPr>
  </w:style>
  <w:style w:type="paragraph" w:styleId="Ttulo1">
    <w:name w:val="heading 1"/>
    <w:basedOn w:val="Normal"/>
    <w:next w:val="Ttulo2"/>
    <w:link w:val="Ttulo1Car"/>
    <w:uiPriority w:val="9"/>
    <w:qFormat/>
    <w:rsid w:val="004171DA"/>
    <w:pPr>
      <w:keepNext/>
      <w:keepLines/>
      <w:spacing w:before="480" w:after="0"/>
      <w:outlineLvl w:val="0"/>
    </w:pPr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1DA"/>
    <w:pPr>
      <w:keepNext/>
      <w:keepLines/>
      <w:spacing w:before="200" w:after="0"/>
      <w:outlineLvl w:val="1"/>
    </w:pPr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1D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1DA"/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171DA"/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1DA"/>
    <w:rPr>
      <w:rFonts w:ascii="Quattrocento Roman" w:eastAsiaTheme="majorEastAsia" w:hAnsi="Quattrocento Roman" w:cstheme="majorBidi"/>
      <w:b/>
      <w:bCs/>
      <w:color w:val="4F81BD" w:themeColor="accent1"/>
      <w:sz w:val="24"/>
      <w:lang w:eastAsia="es-MX"/>
    </w:rPr>
  </w:style>
  <w:style w:type="paragraph" w:styleId="Ttulo">
    <w:name w:val="Title"/>
    <w:basedOn w:val="Normal"/>
    <w:next w:val="Subttulo"/>
    <w:link w:val="TtuloCar"/>
    <w:uiPriority w:val="10"/>
    <w:qFormat/>
    <w:rsid w:val="004171DA"/>
    <w:pPr>
      <w:pBdr>
        <w:bottom w:val="single" w:sz="8" w:space="4" w:color="4F81BD" w:themeColor="accent1"/>
      </w:pBdr>
      <w:spacing w:before="960" w:line="240" w:lineRule="auto"/>
      <w:contextualSpacing/>
      <w:jc w:val="left"/>
    </w:pPr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71DA"/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4171DA"/>
    <w:rPr>
      <w:i/>
      <w:iCs/>
      <w:color w:val="000000" w:themeColor="text1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4171DA"/>
    <w:rPr>
      <w:rFonts w:ascii="Quattrocento Roman" w:eastAsiaTheme="minorEastAsia" w:hAnsi="Quattrocento Roman"/>
      <w:i/>
      <w:iCs/>
      <w:color w:val="000000" w:themeColor="text1"/>
      <w:sz w:val="20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1DA"/>
    <w:pPr>
      <w:numPr>
        <w:ilvl w:val="1"/>
      </w:numPr>
      <w:spacing w:after="0"/>
      <w:contextualSpacing/>
    </w:pPr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171DA"/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  <w:lang w:eastAsia="es-MX"/>
    </w:rPr>
  </w:style>
  <w:style w:type="paragraph" w:styleId="Sinespaciado">
    <w:name w:val="No Spacing"/>
    <w:basedOn w:val="Normal"/>
    <w:next w:val="Normal"/>
    <w:link w:val="SinespaciadoCar"/>
    <w:uiPriority w:val="1"/>
    <w:qFormat/>
    <w:rsid w:val="004171DA"/>
    <w:pPr>
      <w:spacing w:after="0" w:line="240" w:lineRule="auto"/>
    </w:pPr>
  </w:style>
  <w:style w:type="paragraph" w:styleId="Prrafodelista">
    <w:name w:val="List Paragraph"/>
    <w:aliases w:val="Normal lista"/>
    <w:basedOn w:val="Normal"/>
    <w:uiPriority w:val="34"/>
    <w:qFormat/>
    <w:rsid w:val="004171DA"/>
    <w:pPr>
      <w:ind w:left="720"/>
      <w:contextualSpacing/>
    </w:pPr>
  </w:style>
  <w:style w:type="paragraph" w:customStyle="1" w:styleId="Normalennegrita">
    <w:name w:val="Normal en negrita"/>
    <w:basedOn w:val="Normal"/>
    <w:next w:val="Normal"/>
    <w:link w:val="NormalennegritaCar"/>
    <w:qFormat/>
    <w:rsid w:val="004171DA"/>
    <w:rPr>
      <w:b/>
    </w:rPr>
  </w:style>
  <w:style w:type="character" w:customStyle="1" w:styleId="NormalennegritaCar">
    <w:name w:val="Normal en negrita Car"/>
    <w:basedOn w:val="Fuentedeprrafopredeter"/>
    <w:link w:val="Normalennegrita"/>
    <w:rsid w:val="004171DA"/>
    <w:rPr>
      <w:rFonts w:ascii="Quattrocento Roman" w:eastAsiaTheme="minorEastAsia" w:hAnsi="Quattrocento Roman"/>
      <w:b/>
      <w:sz w:val="24"/>
      <w:lang w:eastAsia="es-MX"/>
    </w:rPr>
  </w:style>
  <w:style w:type="table" w:customStyle="1" w:styleId="Tablas">
    <w:name w:val="Tablas"/>
    <w:basedOn w:val="Tablanormal"/>
    <w:uiPriority w:val="66"/>
    <w:rsid w:val="004171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061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D4061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52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263"/>
    <w:rPr>
      <w:rFonts w:ascii="Tahoma" w:eastAsiaTheme="minorEastAsia" w:hAnsi="Tahoma" w:cs="Tahoma"/>
      <w:sz w:val="16"/>
      <w:szCs w:val="16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9C5263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866B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2-nfasis11">
    <w:name w:val="Sombreado medio 2 - Énfasis 11"/>
    <w:basedOn w:val="Tablanormal"/>
    <w:uiPriority w:val="64"/>
    <w:rsid w:val="00866B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FF7EC0"/>
    <w:rPr>
      <w:rFonts w:ascii="Quattrocento Roman" w:eastAsiaTheme="minorEastAsia" w:hAnsi="Quattrocento Roman"/>
      <w:sz w:val="24"/>
      <w:lang w:eastAsia="es-MX"/>
    </w:rPr>
  </w:style>
  <w:style w:type="paragraph" w:customStyle="1" w:styleId="5514EF2A3A6C454F9855EF69D8C717DE">
    <w:name w:val="5514EF2A3A6C454F9855EF69D8C717DE"/>
    <w:rsid w:val="00FF7EC0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239AA"/>
    <w:pPr>
      <w:spacing w:line="276" w:lineRule="auto"/>
      <w:jc w:val="left"/>
      <w:outlineLvl w:val="9"/>
    </w:pPr>
    <w:rPr>
      <w:rFonts w:asciiTheme="majorHAnsi" w:hAnsiTheme="majorHAnsi"/>
      <w:sz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239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39A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239AA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C7D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7D3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ses%20Alki\Downloads\Redes%20-%20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7a7368-681e-4921-b152-e35b4deada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CF28393EB934EA652C86E8FC99E44" ma:contentTypeVersion="12" ma:contentTypeDescription="Create a new document." ma:contentTypeScope="" ma:versionID="b2547df91848ad8382d291650bea74ba">
  <xsd:schema xmlns:xsd="http://www.w3.org/2001/XMLSchema" xmlns:xs="http://www.w3.org/2001/XMLSchema" xmlns:p="http://schemas.microsoft.com/office/2006/metadata/properties" xmlns:ns3="897a7368-681e-4921-b152-e35b4deada3f" targetNamespace="http://schemas.microsoft.com/office/2006/metadata/properties" ma:root="true" ma:fieldsID="e82e97f31c8c703beff022efbb9d74f6" ns3:_="">
    <xsd:import namespace="897a7368-681e-4921-b152-e35b4deada3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a7368-681e-4921-b152-e35b4deada3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FD3B08-5B45-477D-9283-13064D8FCBC0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897a7368-681e-4921-b152-e35b4deada3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B04ADEC-B72E-4F76-98A6-B7A841604A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FF249D-29F6-4665-B9B2-8098F018D8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7a7368-681e-4921-b152-e35b4dead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20F9F8E-8F56-4F71-9540-BF9FB9754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Redes - Proyecto</Template>
  <TotalTime>0</TotalTime>
  <Pages>4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 RedBits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RedBits</dc:creator>
  <cp:lastModifiedBy>Kaled de Jesús Rodríguez García</cp:lastModifiedBy>
  <cp:revision>2</cp:revision>
  <cp:lastPrinted>2025-04-01T15:10:00Z</cp:lastPrinted>
  <dcterms:created xsi:type="dcterms:W3CDTF">2025-04-01T15:11:00Z</dcterms:created>
  <dcterms:modified xsi:type="dcterms:W3CDTF">2025-04-01T15:11:00Z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0x01010024BCF28393EB934EA652C86E8FC99E44</vt:lpwstr>
  </property>
</Properties>
</file>