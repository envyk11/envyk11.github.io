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72"/>
          <w:szCs w:val="72"/>
        </w:rPr>
        <w:id w:val="50921586"/>
        <w:docPartObj>
          <w:docPartGallery w:val="Cover Pages"/>
          <w:docPartUnique/>
        </w:docPartObj>
      </w:sdtPr>
      <w:sdtEndPr>
        <w:rPr>
          <w:rFonts w:ascii="Adobe Garamond Pro" w:hAnsi="Adobe Garamond Pro"/>
          <w:b/>
          <w:bCs/>
          <w:sz w:val="32"/>
          <w:szCs w:val="24"/>
          <w:lang w:val="es-ES"/>
        </w:rPr>
      </w:sdtEndPr>
      <w:sdtContent>
        <w:p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-22860</wp:posOffset>
                </wp:positionV>
                <wp:extent cx="3816350" cy="2226945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56" y="21434"/>
                    <wp:lineTo x="21456" y="0"/>
                    <wp:lineTo x="0" y="0"/>
                  </wp:wrapPolygon>
                </wp:wrapThrough>
                <wp:docPr id="62" name="Imagen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 descr="http://brd.unid.edu.mx/recursos/historial/images/Logo_registra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6350" cy="2226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FF7EC0" w:rsidRDefault="009E0BD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9430" cy="1119505"/>
                    <wp:effectExtent l="7620" t="5715" r="6350" b="8255"/>
                    <wp:wrapNone/>
                    <wp:docPr id="14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9430" cy="11195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9468B4E" id="Rectangle 10" o:spid="_x0000_s1026" style="position:absolute;margin-left:0;margin-top:0;width:640.9pt;height:88.15pt;z-index:25168384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" o:allowincell="f" fillcolor="#1f497d [3215]" strokecolor="#1f497d [3215]">
                    <w10:wrap anchorx="page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4175"/>
                    <wp:effectExtent l="12700" t="11430" r="10795" b="7620"/>
                    <wp:wrapNone/>
                    <wp:docPr id="13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4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0CF6CBA" id="Rectangle 13" o:spid="_x0000_s1026" style="position:absolute;margin-left:0;margin-top:0;width:7.15pt;height:830.25pt;z-index:2516869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" o:allowincell="f" fillcolor="white [3212]" strokecolor="#1f497d [3215]"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4175"/>
                    <wp:effectExtent l="5715" t="11430" r="8255" b="762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4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2BAD26E" id="Rectangle 12" o:spid="_x0000_s1026" style="position:absolute;margin-left:0;margin-top:0;width:7.15pt;height:830.25pt;z-index:25168588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" o:allowincell="f" fillcolor="white [3212]" strokecolor="#1f497d [3215]"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9430" cy="1119505"/>
                    <wp:effectExtent l="7620" t="9525" r="6350" b="13970"/>
                    <wp:wrapNone/>
                    <wp:docPr id="11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9430" cy="11195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8C3F963" id="Rectangle 11" o:spid="_x0000_s1026" style="position:absolute;margin-left:0;margin-top:0;width:640.9pt;height:88.15pt;z-index:2516848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" o:allowincell="f" fillcolor="#1f497d [3215]" strokecolor="#1f497d [3215]">
                    <w10:wrap anchorx="page" anchory="margin"/>
                  </v:rect>
                </w:pict>
              </mc:Fallback>
            </mc:AlternateContent>
          </w:r>
        </w:p>
        <w:sdt>
          <w:sdtPr>
            <w:alias w:val="Título"/>
            <w:id w:val="14700071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F7EC0" w:rsidRDefault="003E099D" w:rsidP="00FF7EC0">
              <w:pPr>
                <w:pStyle w:val="Ttulo"/>
              </w:pPr>
              <w:r>
                <w:t xml:space="preserve">     </w:t>
              </w:r>
            </w:p>
          </w:sdtContent>
        </w:sdt>
        <w:p w:rsidR="00FF7EC0" w:rsidRDefault="00D00713" w:rsidP="00FF7EC0">
          <w:pPr>
            <w:pStyle w:val="Subttulo"/>
          </w:pPr>
          <w:r>
            <w:t>(</w:t>
          </w:r>
          <w:proofErr w:type="spellStart"/>
          <w:r w:rsidR="008051C7">
            <w:t>Rodriguez</w:t>
          </w:r>
          <w:proofErr w:type="spellEnd"/>
          <w:r w:rsidR="008051C7">
            <w:t xml:space="preserve"> </w:t>
          </w:r>
          <w:proofErr w:type="spellStart"/>
          <w:r w:rsidR="008051C7">
            <w:t>Garia</w:t>
          </w:r>
          <w:proofErr w:type="spellEnd"/>
          <w:r w:rsidR="008051C7">
            <w:t xml:space="preserve"> Kaled de </w:t>
          </w:r>
          <w:proofErr w:type="spellStart"/>
          <w:r w:rsidR="008051C7">
            <w:t>Jesus</w:t>
          </w:r>
          <w:proofErr w:type="spellEnd"/>
          <w:r>
            <w:t>)</w:t>
          </w:r>
        </w:p>
        <w:p w:rsidR="00FF7EC0" w:rsidRPr="003E099D" w:rsidRDefault="00D00713" w:rsidP="00FF7EC0">
          <w:pPr>
            <w:pStyle w:val="Subttulo"/>
          </w:pPr>
          <w:r>
            <w:t>(</w:t>
          </w:r>
          <w:r w:rsidR="008051C7" w:rsidRPr="008051C7">
            <w:t>Programación Web I</w:t>
          </w:r>
          <w:r>
            <w:t>)</w:t>
          </w:r>
        </w:p>
        <w:p w:rsidR="00FF7EC0" w:rsidRPr="003E099D" w:rsidRDefault="00D00713" w:rsidP="00FF7EC0">
          <w:pPr>
            <w:pStyle w:val="Subttulo"/>
          </w:pPr>
          <w:r>
            <w:t>(</w:t>
          </w:r>
          <w:r w:rsidR="008051C7">
            <w:t>29/02/2025</w:t>
          </w:r>
          <w:r>
            <w:t>)</w:t>
          </w:r>
        </w:p>
        <w:p w:rsidR="00FF7EC0" w:rsidRPr="00FF7EC0" w:rsidRDefault="00D00713" w:rsidP="00FF7EC0">
          <w:pPr>
            <w:pStyle w:val="Subttulo"/>
          </w:pPr>
          <w:r>
            <w:t>(</w:t>
          </w:r>
          <w:proofErr w:type="spellStart"/>
          <w:r w:rsidR="008051C7" w:rsidRPr="008051C7">
            <w:t>Ruben</w:t>
          </w:r>
          <w:proofErr w:type="spellEnd"/>
          <w:r w:rsidR="008051C7" w:rsidRPr="008051C7">
            <w:t xml:space="preserve"> </w:t>
          </w:r>
          <w:proofErr w:type="spellStart"/>
          <w:r w:rsidR="008051C7" w:rsidRPr="008051C7">
            <w:t>Cardenas</w:t>
          </w:r>
          <w:proofErr w:type="spellEnd"/>
          <w:r w:rsidR="008051C7" w:rsidRPr="008051C7">
            <w:t xml:space="preserve"> </w:t>
          </w:r>
          <w:proofErr w:type="spellStart"/>
          <w:r w:rsidR="008051C7" w:rsidRPr="008051C7">
            <w:t>Sanchez</w:t>
          </w:r>
          <w:proofErr w:type="spellEnd"/>
          <w:r>
            <w:t>)</w:t>
          </w:r>
          <w:r w:rsidR="00FF7EC0">
            <w:rPr>
              <w:rFonts w:ascii="Quattrocento Roman" w:eastAsiaTheme="minorEastAsia" w:hAnsi="Quattrocento Roman" w:cstheme="minorBidi"/>
              <w:b/>
              <w:bCs/>
              <w:color w:val="auto"/>
              <w:sz w:val="24"/>
              <w:szCs w:val="22"/>
              <w:lang w:val="es-ES"/>
            </w:rPr>
            <w:br w:type="page"/>
          </w:r>
        </w:p>
      </w:sdtContent>
    </w:sdt>
    <w:p w:rsidR="006128F9" w:rsidRDefault="006128F9" w:rsidP="008051C7">
      <w:pPr>
        <w:rPr>
          <w:rFonts w:ascii="Adobe Garamond Pro" w:eastAsiaTheme="majorEastAsia" w:hAnsi="Adobe Garamond Pro" w:cstheme="majorBidi"/>
          <w:b/>
          <w:bCs/>
          <w:color w:val="365F91" w:themeColor="accent1" w:themeShade="BF"/>
          <w:sz w:val="40"/>
          <w:szCs w:val="28"/>
        </w:rPr>
      </w:pPr>
      <w:r w:rsidRPr="006128F9">
        <w:rPr>
          <w:rFonts w:ascii="Adobe Garamond Pro" w:eastAsiaTheme="majorEastAsia" w:hAnsi="Adobe Garamond Pro" w:cstheme="majorBidi"/>
          <w:b/>
          <w:bCs/>
          <w:color w:val="365F91" w:themeColor="accent1" w:themeShade="BF"/>
          <w:sz w:val="40"/>
          <w:szCs w:val="28"/>
        </w:rPr>
        <w:lastRenderedPageBreak/>
        <w:t>Servidor</w:t>
      </w:r>
    </w:p>
    <w:p w:rsidR="006128F9" w:rsidRDefault="006128F9" w:rsidP="008051C7">
      <w:pPr>
        <w:rPr>
          <w:rFonts w:ascii="Adobe Garamond Pro" w:eastAsiaTheme="majorEastAsia" w:hAnsi="Adobe Garamond Pro" w:cstheme="majorBidi"/>
          <w:b/>
          <w:bCs/>
          <w:color w:val="365F91" w:themeColor="accent1" w:themeShade="BF"/>
          <w:sz w:val="40"/>
          <w:szCs w:val="28"/>
        </w:rPr>
      </w:pPr>
      <w:r>
        <w:rPr>
          <w:rFonts w:ascii="Adobe Garamond Pro" w:eastAsiaTheme="majorEastAsia" w:hAnsi="Adobe Garamond Pro" w:cstheme="majorBidi"/>
          <w:b/>
          <w:bCs/>
          <w:noProof/>
          <w:color w:val="365F91" w:themeColor="accent1" w:themeShade="BF"/>
          <w:sz w:val="40"/>
          <w:szCs w:val="28"/>
        </w:rPr>
        <w:drawing>
          <wp:inline distT="0" distB="0" distL="0" distR="0">
            <wp:extent cx="4210050" cy="12763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P-DELL-R760XS-FY25Q3-MX-28cb87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73" b="33710"/>
                    <a:stretch/>
                  </pic:blipFill>
                  <pic:spPr bwMode="auto">
                    <a:xfrm>
                      <a:off x="0" y="0"/>
                      <a:ext cx="42100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8F9" w:rsidRDefault="006128F9" w:rsidP="006128F9">
      <w:pPr>
        <w:pStyle w:val="Ttulo3"/>
        <w:rPr>
          <w:rFonts w:ascii="Times New Roman" w:eastAsia="Times New Roman" w:hAnsi="Times New Roman"/>
          <w:sz w:val="27"/>
        </w:rPr>
      </w:pPr>
      <w:r>
        <w:t>Procesador</w:t>
      </w:r>
    </w:p>
    <w:p w:rsidR="006128F9" w:rsidRDefault="006128F9" w:rsidP="006128F9">
      <w:pPr>
        <w:pStyle w:val="NormalWeb"/>
        <w:numPr>
          <w:ilvl w:val="0"/>
          <w:numId w:val="18"/>
        </w:numPr>
      </w:pPr>
      <w:r>
        <w:rPr>
          <w:rStyle w:val="Textoennegrita"/>
        </w:rPr>
        <w:t>Modelo</w:t>
      </w:r>
      <w:r>
        <w:t>: Intel Xeon Gold 5418Y</w:t>
      </w:r>
    </w:p>
    <w:p w:rsidR="006128F9" w:rsidRDefault="006128F9" w:rsidP="006128F9">
      <w:pPr>
        <w:pStyle w:val="NormalWeb"/>
        <w:numPr>
          <w:ilvl w:val="0"/>
          <w:numId w:val="18"/>
        </w:numPr>
      </w:pPr>
      <w:r>
        <w:rPr>
          <w:rStyle w:val="Textoennegrita"/>
        </w:rPr>
        <w:t>Velocidad</w:t>
      </w:r>
      <w:r>
        <w:t>: 2.0 GHz</w:t>
      </w:r>
      <w:r>
        <w:rPr>
          <w:rStyle w:val="mx-05"/>
        </w:rPr>
        <w:t>1</w:t>
      </w:r>
    </w:p>
    <w:p w:rsidR="006128F9" w:rsidRDefault="006128F9" w:rsidP="006128F9">
      <w:pPr>
        <w:pStyle w:val="NormalWeb"/>
        <w:numPr>
          <w:ilvl w:val="0"/>
          <w:numId w:val="18"/>
        </w:numPr>
      </w:pPr>
      <w:r>
        <w:rPr>
          <w:rStyle w:val="Textoennegrita"/>
        </w:rPr>
        <w:t>Cantidad</w:t>
      </w:r>
      <w:r>
        <w:t>: 1 procesador (puede soportar hasta 2 procesadores)</w:t>
      </w:r>
    </w:p>
    <w:p w:rsidR="006128F9" w:rsidRDefault="006128F9" w:rsidP="006128F9">
      <w:pPr>
        <w:pStyle w:val="NormalWeb"/>
        <w:numPr>
          <w:ilvl w:val="0"/>
          <w:numId w:val="18"/>
        </w:numPr>
      </w:pPr>
      <w:r>
        <w:rPr>
          <w:rStyle w:val="Textoennegrita"/>
        </w:rPr>
        <w:t>Núcleos</w:t>
      </w:r>
      <w:r>
        <w:t>: 24 núcleos por procesador</w:t>
      </w:r>
    </w:p>
    <w:p w:rsidR="006128F9" w:rsidRDefault="006128F9" w:rsidP="006128F9">
      <w:pPr>
        <w:pStyle w:val="Ttulo3"/>
      </w:pPr>
      <w:r>
        <w:t>Memoria</w:t>
      </w:r>
    </w:p>
    <w:p w:rsidR="006128F9" w:rsidRDefault="006128F9" w:rsidP="006128F9">
      <w:pPr>
        <w:pStyle w:val="NormalWeb"/>
        <w:numPr>
          <w:ilvl w:val="0"/>
          <w:numId w:val="19"/>
        </w:numPr>
      </w:pPr>
      <w:r>
        <w:rPr>
          <w:rStyle w:val="Textoennegrita"/>
        </w:rPr>
        <w:t>Capacidad</w:t>
      </w:r>
      <w:r>
        <w:t>: 16GB DDR5</w:t>
      </w:r>
    </w:p>
    <w:p w:rsidR="006128F9" w:rsidRDefault="006128F9" w:rsidP="006128F9">
      <w:pPr>
        <w:pStyle w:val="NormalWeb"/>
        <w:numPr>
          <w:ilvl w:val="0"/>
          <w:numId w:val="19"/>
        </w:numPr>
      </w:pPr>
      <w:r>
        <w:rPr>
          <w:rStyle w:val="Textoennegrita"/>
        </w:rPr>
        <w:t>Slots</w:t>
      </w:r>
      <w:r>
        <w:t xml:space="preserve">: 16 ranuras para DDR5 RDIMM, soporta hasta 1 TB (solo </w:t>
      </w:r>
      <w:proofErr w:type="spellStart"/>
      <w:r>
        <w:t>DIMMs</w:t>
      </w:r>
      <w:proofErr w:type="spellEnd"/>
      <w:r>
        <w:t xml:space="preserve"> ECC registrados)</w:t>
      </w:r>
      <w:r>
        <w:rPr>
          <w:rStyle w:val="mx-05"/>
        </w:rPr>
        <w:t>1</w:t>
      </w:r>
    </w:p>
    <w:p w:rsidR="006128F9" w:rsidRDefault="006128F9" w:rsidP="006128F9">
      <w:pPr>
        <w:pStyle w:val="NormalWeb"/>
        <w:numPr>
          <w:ilvl w:val="0"/>
          <w:numId w:val="19"/>
        </w:numPr>
      </w:pPr>
      <w:r>
        <w:rPr>
          <w:rStyle w:val="Textoennegrita"/>
        </w:rPr>
        <w:t>Velocidad</w:t>
      </w:r>
      <w:r>
        <w:t>: Hasta 4800 MT/s (con RDIMM ECC)</w:t>
      </w:r>
    </w:p>
    <w:p w:rsidR="006128F9" w:rsidRDefault="006128F9" w:rsidP="006128F9">
      <w:pPr>
        <w:pStyle w:val="Ttulo3"/>
      </w:pPr>
      <w:r>
        <w:t>Almacenamiento</w:t>
      </w:r>
    </w:p>
    <w:p w:rsidR="006128F9" w:rsidRDefault="006128F9" w:rsidP="006128F9">
      <w:pPr>
        <w:pStyle w:val="NormalWeb"/>
        <w:numPr>
          <w:ilvl w:val="0"/>
          <w:numId w:val="20"/>
        </w:numPr>
      </w:pPr>
      <w:r>
        <w:rPr>
          <w:rStyle w:val="Textoennegrita"/>
        </w:rPr>
        <w:t>Capacidad</w:t>
      </w:r>
      <w:r>
        <w:t>: 2TB</w:t>
      </w:r>
      <w:r>
        <w:rPr>
          <w:rStyle w:val="mx-05"/>
        </w:rPr>
        <w:t>1</w:t>
      </w:r>
    </w:p>
    <w:p w:rsidR="006128F9" w:rsidRDefault="006128F9" w:rsidP="006128F9">
      <w:pPr>
        <w:pStyle w:val="NormalWeb"/>
        <w:numPr>
          <w:ilvl w:val="0"/>
          <w:numId w:val="20"/>
        </w:numPr>
      </w:pPr>
      <w:r>
        <w:rPr>
          <w:rStyle w:val="Textoennegrita"/>
        </w:rPr>
        <w:t>Tecnología</w:t>
      </w:r>
      <w:r>
        <w:t>: Disco Duro SATA III de 3.5”</w:t>
      </w:r>
      <w:r>
        <w:rPr>
          <w:rStyle w:val="mx-05"/>
        </w:rPr>
        <w:t>1</w:t>
      </w:r>
    </w:p>
    <w:p w:rsidR="006128F9" w:rsidRDefault="006128F9" w:rsidP="006128F9">
      <w:pPr>
        <w:pStyle w:val="NormalWeb"/>
        <w:numPr>
          <w:ilvl w:val="0"/>
          <w:numId w:val="20"/>
        </w:numPr>
      </w:pPr>
      <w:r>
        <w:rPr>
          <w:rStyle w:val="Textoennegrita"/>
        </w:rPr>
        <w:t>Posiciones</w:t>
      </w:r>
      <w:r>
        <w:t xml:space="preserve">: Hasta 12 discos duros de 3.5ʺ o 16 </w:t>
      </w:r>
      <w:proofErr w:type="spellStart"/>
      <w:r>
        <w:t>SSDs</w:t>
      </w:r>
      <w:proofErr w:type="spellEnd"/>
      <w:r>
        <w:t xml:space="preserve"> de 2.5ʺ, y 8 </w:t>
      </w:r>
      <w:proofErr w:type="spellStart"/>
      <w:r>
        <w:t>NVMe</w:t>
      </w:r>
      <w:proofErr w:type="spellEnd"/>
    </w:p>
    <w:p w:rsidR="006128F9" w:rsidRDefault="006128F9" w:rsidP="006128F9">
      <w:pPr>
        <w:pStyle w:val="Ttulo3"/>
      </w:pPr>
      <w:r>
        <w:t>Alimentación</w:t>
      </w:r>
    </w:p>
    <w:p w:rsidR="006128F9" w:rsidRDefault="006128F9" w:rsidP="006128F9">
      <w:pPr>
        <w:pStyle w:val="NormalWeb"/>
        <w:numPr>
          <w:ilvl w:val="0"/>
          <w:numId w:val="21"/>
        </w:numPr>
      </w:pPr>
      <w:r>
        <w:rPr>
          <w:rStyle w:val="Textoennegrita"/>
        </w:rPr>
        <w:t>Watts</w:t>
      </w:r>
      <w:r>
        <w:t>: Entre 600W y 1600W dependiendo de la configuración</w:t>
      </w:r>
    </w:p>
    <w:p w:rsidR="006128F9" w:rsidRDefault="006128F9" w:rsidP="006128F9">
      <w:pPr>
        <w:pStyle w:val="NormalWeb"/>
        <w:numPr>
          <w:ilvl w:val="0"/>
          <w:numId w:val="21"/>
        </w:numPr>
      </w:pPr>
      <w:r>
        <w:rPr>
          <w:rStyle w:val="Textoennegrita"/>
        </w:rPr>
        <w:t>Redundancia</w:t>
      </w:r>
      <w:r>
        <w:t xml:space="preserve">: Opcional (tienen fuentes de poder redundantes </w:t>
      </w:r>
      <w:proofErr w:type="spellStart"/>
      <w:r>
        <w:t>hot-plug</w:t>
      </w:r>
      <w:proofErr w:type="spellEnd"/>
      <w:r>
        <w:t>)</w:t>
      </w:r>
    </w:p>
    <w:p w:rsidR="006128F9" w:rsidRDefault="006128F9" w:rsidP="006128F9">
      <w:pPr>
        <w:pStyle w:val="Ttulo3"/>
      </w:pPr>
      <w:r>
        <w:lastRenderedPageBreak/>
        <w:t>Comunicación</w:t>
      </w:r>
    </w:p>
    <w:p w:rsidR="006128F9" w:rsidRDefault="006128F9" w:rsidP="006128F9">
      <w:pPr>
        <w:pStyle w:val="NormalWeb"/>
        <w:numPr>
          <w:ilvl w:val="0"/>
          <w:numId w:val="22"/>
        </w:numPr>
      </w:pPr>
      <w:r>
        <w:rPr>
          <w:rStyle w:val="Textoennegrita"/>
        </w:rPr>
        <w:t>Puertos LAN</w:t>
      </w:r>
      <w:r>
        <w:t xml:space="preserve">: Varía según configuración, típicamente incluye uno o más puertos Ethernet de 1 </w:t>
      </w:r>
      <w:proofErr w:type="spellStart"/>
      <w:r>
        <w:t>GbE</w:t>
      </w:r>
      <w:proofErr w:type="spellEnd"/>
      <w:r>
        <w:t xml:space="preserve"> a 10 </w:t>
      </w:r>
      <w:proofErr w:type="spellStart"/>
      <w:r>
        <w:t>GbE</w:t>
      </w:r>
      <w:proofErr w:type="spellEnd"/>
      <w:r>
        <w:t>.</w:t>
      </w:r>
    </w:p>
    <w:p w:rsidR="006128F9" w:rsidRDefault="006128F9" w:rsidP="006128F9">
      <w:pPr>
        <w:pStyle w:val="NormalWeb"/>
        <w:numPr>
          <w:ilvl w:val="0"/>
          <w:numId w:val="22"/>
        </w:numPr>
      </w:pPr>
      <w:r>
        <w:rPr>
          <w:rStyle w:val="Textoennegrita"/>
        </w:rPr>
        <w:t>Puertos adicionales</w:t>
      </w:r>
      <w:r>
        <w:t>: Incluyen USB, VGA, y posiblemente puertos dedicados para administración remota (</w:t>
      </w:r>
      <w:proofErr w:type="spellStart"/>
      <w:r>
        <w:t>iDRAC</w:t>
      </w:r>
      <w:proofErr w:type="spellEnd"/>
      <w:r>
        <w:t>)</w:t>
      </w:r>
      <w:r>
        <w:rPr>
          <w:rStyle w:val="mx-05"/>
        </w:rPr>
        <w:t>3</w:t>
      </w:r>
    </w:p>
    <w:p w:rsidR="006128F9" w:rsidRDefault="006128F9" w:rsidP="006128F9">
      <w:pPr>
        <w:pStyle w:val="Ttulo3"/>
      </w:pPr>
      <w:r>
        <w:t xml:space="preserve">Características </w:t>
      </w:r>
      <w:bookmarkStart w:id="0" w:name="_Hlk188948433"/>
      <w:r>
        <w:t>adicionales</w:t>
      </w:r>
      <w:bookmarkEnd w:id="0"/>
    </w:p>
    <w:p w:rsidR="006128F9" w:rsidRDefault="006128F9" w:rsidP="006128F9">
      <w:pPr>
        <w:pStyle w:val="NormalWeb"/>
        <w:numPr>
          <w:ilvl w:val="0"/>
          <w:numId w:val="23"/>
        </w:numPr>
      </w:pPr>
      <w:r>
        <w:rPr>
          <w:rStyle w:val="Textoennegrita"/>
        </w:rPr>
        <w:t>Procesamiento gráfico</w:t>
      </w:r>
      <w:r>
        <w:t>: Gráficas integradas en el procesador, opciones para tarjetas gráficas dedicadas.</w:t>
      </w:r>
    </w:p>
    <w:p w:rsidR="00C15B8D" w:rsidRPr="00C15B8D" w:rsidRDefault="006128F9" w:rsidP="008051C7">
      <w:pPr>
        <w:pStyle w:val="NormalWeb"/>
        <w:numPr>
          <w:ilvl w:val="0"/>
          <w:numId w:val="23"/>
        </w:numPr>
      </w:pPr>
      <w:r>
        <w:rPr>
          <w:rStyle w:val="Textoennegrita"/>
        </w:rPr>
        <w:t>Tamaño</w:t>
      </w:r>
      <w:r>
        <w:t>: Formato Rack, 2U</w:t>
      </w:r>
    </w:p>
    <w:p w:rsidR="003E099D" w:rsidRDefault="00C15B8D" w:rsidP="008051C7">
      <w:pPr>
        <w:rPr>
          <w:rFonts w:ascii="Arial" w:hAnsi="Arial" w:cs="Arial"/>
          <w:color w:val="0066BB"/>
          <w:sz w:val="32"/>
          <w:szCs w:val="32"/>
          <w:shd w:val="clear" w:color="auto" w:fill="FEFEFE"/>
        </w:rPr>
      </w:pPr>
      <w:r w:rsidRPr="00C15B8D">
        <w:rPr>
          <w:rFonts w:ascii="Arial" w:hAnsi="Arial" w:cs="Arial"/>
          <w:color w:val="0066BB"/>
          <w:sz w:val="32"/>
          <w:szCs w:val="32"/>
          <w:shd w:val="clear" w:color="auto" w:fill="FEFEFE"/>
        </w:rPr>
        <w:t>Costo: $97,649.00</w:t>
      </w:r>
    </w:p>
    <w:p w:rsidR="00EE6C86" w:rsidRDefault="00242092" w:rsidP="00EE6C86">
      <w:pPr>
        <w:rPr>
          <w:sz w:val="32"/>
          <w:szCs w:val="32"/>
        </w:rPr>
      </w:pPr>
      <w:hyperlink r:id="rId14" w:history="1">
        <w:proofErr w:type="spellStart"/>
        <w:r w:rsidR="00C15B8D" w:rsidRPr="00C15B8D">
          <w:rPr>
            <w:rStyle w:val="Hipervnculo"/>
            <w:sz w:val="32"/>
            <w:szCs w:val="32"/>
          </w:rPr>
          <w:t>Cyberpuerta</w:t>
        </w:r>
        <w:proofErr w:type="spellEnd"/>
        <w:r w:rsidR="00C15B8D" w:rsidRPr="00C15B8D">
          <w:rPr>
            <w:rStyle w:val="Hipervnculo"/>
            <w:sz w:val="32"/>
            <w:szCs w:val="32"/>
          </w:rPr>
          <w:t xml:space="preserve">. (2025). *Servidor Dell </w:t>
        </w:r>
        <w:proofErr w:type="spellStart"/>
        <w:r w:rsidR="00C15B8D" w:rsidRPr="00C15B8D">
          <w:rPr>
            <w:rStyle w:val="Hipervnculo"/>
            <w:sz w:val="32"/>
            <w:szCs w:val="32"/>
          </w:rPr>
          <w:t>PowerEdge</w:t>
        </w:r>
        <w:proofErr w:type="spellEnd"/>
        <w:r w:rsidR="00C15B8D" w:rsidRPr="00C15B8D">
          <w:rPr>
            <w:rStyle w:val="Hipervnculo"/>
            <w:sz w:val="32"/>
            <w:szCs w:val="32"/>
          </w:rPr>
          <w:t xml:space="preserve"> R760XS, Intel Xeon Gold 5418Y 2GHz, 16GB DDR5, 2TB, 3.5”, SATA III, Rack (2</w:t>
        </w:r>
        <w:proofErr w:type="gramStart"/>
        <w:r w:rsidR="00C15B8D" w:rsidRPr="00C15B8D">
          <w:rPr>
            <w:rStyle w:val="Hipervnculo"/>
            <w:sz w:val="32"/>
            <w:szCs w:val="32"/>
          </w:rPr>
          <w:t>U)*</w:t>
        </w:r>
        <w:proofErr w:type="gramEnd"/>
        <w:r w:rsidR="00C15B8D" w:rsidRPr="00C15B8D">
          <w:rPr>
            <w:rStyle w:val="Hipervnculo"/>
            <w:sz w:val="32"/>
            <w:szCs w:val="32"/>
          </w:rPr>
          <w:t xml:space="preserve">. </w:t>
        </w:r>
        <w:proofErr w:type="spellStart"/>
        <w:r w:rsidR="00C15B8D" w:rsidRPr="00C15B8D">
          <w:rPr>
            <w:rStyle w:val="Hipervnculo"/>
            <w:sz w:val="32"/>
            <w:szCs w:val="32"/>
          </w:rPr>
          <w:t>Cyberpuerta</w:t>
        </w:r>
        <w:proofErr w:type="spellEnd"/>
        <w:r w:rsidR="00C15B8D" w:rsidRPr="00C15B8D">
          <w:rPr>
            <w:rStyle w:val="Hipervnculo"/>
            <w:sz w:val="32"/>
            <w:szCs w:val="32"/>
          </w:rPr>
          <w:t>.</w:t>
        </w:r>
      </w:hyperlink>
      <w:r w:rsidR="00C15B8D" w:rsidRPr="00C15B8D">
        <w:rPr>
          <w:sz w:val="32"/>
          <w:szCs w:val="32"/>
        </w:rPr>
        <w:t xml:space="preserve"> </w:t>
      </w:r>
      <w:bookmarkStart w:id="1" w:name="_GoBack"/>
      <w:bookmarkEnd w:id="1"/>
    </w:p>
    <w:p w:rsidR="00EE6C86" w:rsidRPr="00C15B8D" w:rsidRDefault="00EE6C86" w:rsidP="00EE6C86">
      <w:pPr>
        <w:rPr>
          <w:sz w:val="32"/>
          <w:szCs w:val="32"/>
        </w:rPr>
      </w:pPr>
      <w:r w:rsidRPr="00EE6C86">
        <w:rPr>
          <w:sz w:val="32"/>
          <w:szCs w:val="32"/>
        </w:rPr>
        <w:t>https://www.cyberpuerta.mx/Computo-Hardware/Servidores/Servidores/Servidor-Dell-PowerEdge-R760XS-Intel-Xeon-Gold-5418Y-2GHz-16GB-DDR5-2TB-3-5-SATA-III-Rack-2U.html?gad_source=1&amp;gclid=EAIaIQobChMIzO3Sj9qYiwMViNPCBB0XBhc0EAYYAyABEgIQ2fD_BwE</w:t>
      </w:r>
    </w:p>
    <w:sectPr w:rsidR="00EE6C86" w:rsidRPr="00C15B8D" w:rsidSect="005239AA">
      <w:headerReference w:type="default" r:id="rId15"/>
      <w:footerReference w:type="default" r:id="rId16"/>
      <w:pgSz w:w="12240" w:h="15840" w:code="119"/>
      <w:pgMar w:top="1985" w:right="1701" w:bottom="1985" w:left="1985" w:header="851" w:footer="851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092" w:rsidRDefault="00242092" w:rsidP="00D4061D">
      <w:pPr>
        <w:spacing w:before="0" w:after="0" w:line="240" w:lineRule="auto"/>
      </w:pPr>
      <w:r>
        <w:separator/>
      </w:r>
    </w:p>
  </w:endnote>
  <w:endnote w:type="continuationSeparator" w:id="0">
    <w:p w:rsidR="00242092" w:rsidRDefault="00242092" w:rsidP="00D406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Roman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9AA" w:rsidRDefault="005239AA">
    <w:pPr>
      <w:pStyle w:val="Piedepgina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r w:rsidR="00C77558">
      <w:fldChar w:fldCharType="begin"/>
    </w:r>
    <w:r w:rsidR="007C576D">
      <w:instrText xml:space="preserve"> PAGE   \* MERGEFORMAT </w:instrText>
    </w:r>
    <w:r w:rsidR="00C77558">
      <w:fldChar w:fldCharType="separate"/>
    </w:r>
    <w:r w:rsidR="009E0BD4" w:rsidRPr="009E0BD4">
      <w:rPr>
        <w:rFonts w:asciiTheme="majorHAnsi" w:hAnsiTheme="majorHAnsi" w:cstheme="majorHAnsi"/>
        <w:noProof/>
      </w:rPr>
      <w:t>2</w:t>
    </w:r>
    <w:r w:rsidR="00C77558">
      <w:rPr>
        <w:rFonts w:asciiTheme="majorHAnsi" w:hAnsiTheme="majorHAnsi" w:cstheme="majorHAnsi"/>
        <w:noProof/>
      </w:rPr>
      <w:fldChar w:fldCharType="end"/>
    </w:r>
    <w:r w:rsidR="009E0BD4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1118235"/>
              <wp:effectExtent l="9525" t="5715" r="10795" b="9525"/>
              <wp:wrapNone/>
              <wp:docPr id="3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1118235"/>
                        <a:chOff x="8" y="9"/>
                        <a:chExt cx="15823" cy="1439"/>
                      </a:xfrm>
                    </wpg:grpSpPr>
                    <wps:wsp>
                      <wps:cNvPr id="4" name="AutoShape 1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518B17A" id="Group 18" o:spid="_x0000_s1026" style="position:absolute;margin-left:0;margin-top:0;width:610.4pt;height:88.05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yss8MAAADaAAAADwAAAGRycy9kb3ducmV2LnhtbESPQWvCQBSE74L/YXlCL9JsGorG6Cql&#10;UOjRRg8eX7PPJG32bdjdJum/dwsFj8PMfMPsDpPpxEDOt5YVPCUpCOLK6pZrBefT22MOwgdkjZ1l&#10;UvBLHg77+WyHhbYjf9BQhlpECPsCFTQh9IWUvmrIoE9sTxy9q3UGQ5SultrhGOGmk1marqTBluNC&#10;gz29NlR9lz9GwbFa6pC316nOLs6mX8Nm/ZlppR4W08sWRKAp3MP/7Xet4Bn+rsQbIP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8rLPDAAAA2gAAAA8AAAAAAAAAAAAA&#10;AAAAoQIAAGRycy9kb3ducmV2LnhtbFBLBQYAAAAABAAEAPkAAACRAwAAAAA=&#10;" strokecolor="#1f497d [3215]"/>
              <v:rect id="Rectangle 2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AqKMUA&#10;AADaAAAADwAAAGRycy9kb3ducmV2LnhtbESP3WoCMRSE7wu+QziF3mm2VqXdGkVqiz9QaLUPcNic&#10;blY3J2uS6vr2RhB6OczMN8x42tpaHMmHyrGCx14GgrhwuuJSwc/2o/sMIkRkjbVjUnCmANNJ526M&#10;uXYn/qbjJpYiQTjkqMDE2ORShsKQxdBzDXHyfp23GJP0pdQeTwlua9nPspG0WHFaMNjQm6Fiv/mz&#10;Cp4Oq8Xq4M/N1/vLerDYz3fmc75V6uG+nb2CiNTG//CtvdQKhnC9km6An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ooxQAAANoAAAAPAAAAAAAAAAAAAAAAAJgCAABkcnMv&#10;ZG93bnJldi54bWxQSwUGAAAAAAQABAD1AAAAigMAAAAA&#10;" filled="f" strokecolor="white [3212]"/>
              <w10:wrap anchorx="page" anchory="page"/>
            </v:group>
          </w:pict>
        </mc:Fallback>
      </mc:AlternateContent>
    </w:r>
    <w:r w:rsidR="009E0BD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1120775"/>
              <wp:effectExtent l="12700" t="6985" r="10795" b="5715"/>
              <wp:wrapNone/>
              <wp:docPr id="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207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8681CFF" id="Rectangle 17" o:spid="_x0000_s1026" style="position:absolute;margin-left:0;margin-top:0;width:7.15pt;height:88.25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" fillcolor="#1f497d [3215]" strokecolor="#205867 [1608]">
              <w10:wrap anchorx="margin" anchory="page"/>
            </v:rect>
          </w:pict>
        </mc:Fallback>
      </mc:AlternateContent>
    </w:r>
    <w:r w:rsidR="009E0BD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1120775"/>
              <wp:effectExtent l="5715" t="6985" r="8255" b="5715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207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825A867" id="Rectangle 16" o:spid="_x0000_s1026" style="position:absolute;margin-left:0;margin-top:0;width:7.15pt;height:88.25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" fillcolor="#1f497d [3215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092" w:rsidRDefault="00242092" w:rsidP="00D4061D">
      <w:pPr>
        <w:spacing w:before="0" w:after="0" w:line="240" w:lineRule="auto"/>
      </w:pPr>
      <w:r>
        <w:separator/>
      </w:r>
    </w:p>
  </w:footnote>
  <w:footnote w:type="continuationSeparator" w:id="0">
    <w:p w:rsidR="00242092" w:rsidRDefault="00242092" w:rsidP="00D406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9AA" w:rsidRDefault="005239AA">
    <w:pPr>
      <w:pStyle w:val="Encabezado"/>
      <w:rPr>
        <w:rFonts w:asciiTheme="majorHAnsi" w:eastAsiaTheme="majorEastAsia" w:hAnsiTheme="majorHAnsi" w:cstheme="majorBidi"/>
      </w:rPr>
    </w:pPr>
  </w:p>
  <w:p w:rsidR="005239AA" w:rsidRDefault="009E0BD4">
    <w:pPr>
      <w:pStyle w:val="Encabezado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1118235"/>
              <wp:effectExtent l="9525" t="9525" r="10795" b="5715"/>
              <wp:wrapNone/>
              <wp:docPr id="8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1118235"/>
                        <a:chOff x="8" y="9"/>
                        <a:chExt cx="15823" cy="1439"/>
                      </a:xfrm>
                    </wpg:grpSpPr>
                    <wps:wsp>
                      <wps:cNvPr id="9" name="AutoShape 1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1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14701D24" id="Group 13" o:spid="_x0000_s1026" style="position:absolute;margin-left:0;margin-top:0;width:610.4pt;height:88.0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0DLcEAAADaAAAADwAAAGRycy9kb3ducmV2LnhtbESPT4vCMBTE7wt+h/AEL4um9qC1GkWE&#10;BY/rn4PHZ/Nsq81LSbK1++2NsLDHYWZ+w6w2vWlER87XlhVMJwkI4sLqmksF59PXOAPhA7LGxjIp&#10;+CUPm/XgY4W5tk8+UHcMpYgQ9jkqqEJocyl9UZFBP7EtcfRu1hkMUbpSaofPCDeNTJNkJg3WHBcq&#10;bGlXUfE4/hgF38WnDll968v04mxy7xbza6qVGg377RJEoD78h//ae61gAe8r8Qb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PQMtwQAAANoAAAAPAAAAAAAAAAAAAAAA&#10;AKECAABkcnMvZG93bnJldi54bWxQSwUGAAAAAAQABAD5AAAAjwMAAAAA&#10;" strokecolor="#1f497d [3215]"/>
              <v:rect id="Rectangle 1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aJ8YA&#10;AADbAAAADwAAAGRycy9kb3ducmV2LnhtbESP3U4CMRCF7014h2ZIvJOuPzGyUggBDUJiosADTLbj&#10;dmU7XdoKy9s7FybezeScOeebyaz3rTpRTE1gA7ejAhRxFWzDtYH97vXmCVTKyBbbwGTgQglm08HV&#10;BEsbzvxJp22ulYRwKtGAy7krtU6VI49pFDpi0b5C9JhljbW2Ec8S7lt9VxSP2mPD0uCwo4Wj6rD9&#10;8Qbuj+vV+hgv3cfLePOwOiy/3ftyZ8z1sJ8/g8rU53/z3/WbFXyhl19kAD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EaJ8YAAADbAAAADwAAAAAAAAAAAAAAAACYAgAAZHJz&#10;L2Rvd25yZXYueG1sUEsFBgAAAAAEAAQA9QAAAIsDAAAAAA==&#10;" filled="f" strokecolor="white [3212]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1111885"/>
              <wp:effectExtent l="5715" t="9525" r="8255" b="12065"/>
              <wp:wrapNone/>
              <wp:docPr id="7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118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418B1A7" id="Rectangle 12" o:spid="_x0000_s1026" style="position:absolute;margin-left:0;margin-top:0;width:7.15pt;height:87.55pt;z-index:25166131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" fillcolor="#1f497d [3215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1111885"/>
              <wp:effectExtent l="12700" t="9525" r="10795" b="12065"/>
              <wp:wrapNone/>
              <wp:docPr id="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118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32DD3CD" id="Rectangle 11" o:spid="_x0000_s1026" style="position:absolute;margin-left:0;margin-top:0;width:7.15pt;height:87.55pt;z-index:2516602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" fillcolor="#1f497d [3215]" strokecolor="#205867 [1608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171"/>
      </v:shape>
    </w:pict>
  </w:numPicBullet>
  <w:numPicBullet w:numPicBulletId="1">
    <w:pict>
      <v:shape id="_x0000_i1029" type="#_x0000_t75" style="width:11.25pt;height:11.25pt" o:bullet="t">
        <v:imagedata r:id="rId2" o:title="BD14981_"/>
      </v:shape>
    </w:pict>
  </w:numPicBullet>
  <w:abstractNum w:abstractNumId="0" w15:restartNumberingAfterBreak="0">
    <w:nsid w:val="00B020D3"/>
    <w:multiLevelType w:val="hybridMultilevel"/>
    <w:tmpl w:val="0E36902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3B5F"/>
    <w:multiLevelType w:val="hybridMultilevel"/>
    <w:tmpl w:val="DC8C85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E46"/>
    <w:multiLevelType w:val="hybridMultilevel"/>
    <w:tmpl w:val="FBCE9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3833"/>
    <w:multiLevelType w:val="hybridMultilevel"/>
    <w:tmpl w:val="5376524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D31"/>
    <w:multiLevelType w:val="hybridMultilevel"/>
    <w:tmpl w:val="39527F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364C4"/>
    <w:multiLevelType w:val="multilevel"/>
    <w:tmpl w:val="F28E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94BD8"/>
    <w:multiLevelType w:val="multilevel"/>
    <w:tmpl w:val="C864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D55FE"/>
    <w:multiLevelType w:val="hybridMultilevel"/>
    <w:tmpl w:val="5414F9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E65C9"/>
    <w:multiLevelType w:val="multilevel"/>
    <w:tmpl w:val="160E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41A9F"/>
    <w:multiLevelType w:val="hybridMultilevel"/>
    <w:tmpl w:val="D6C83F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F56F1"/>
    <w:multiLevelType w:val="hybridMultilevel"/>
    <w:tmpl w:val="FBCE9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67B05"/>
    <w:multiLevelType w:val="hybridMultilevel"/>
    <w:tmpl w:val="9DCAB47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139A0"/>
    <w:multiLevelType w:val="hybridMultilevel"/>
    <w:tmpl w:val="382E841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F7A51"/>
    <w:multiLevelType w:val="hybridMultilevel"/>
    <w:tmpl w:val="A4CEE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87BDD"/>
    <w:multiLevelType w:val="hybridMultilevel"/>
    <w:tmpl w:val="3718D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62657"/>
    <w:multiLevelType w:val="multilevel"/>
    <w:tmpl w:val="2612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E3BA5"/>
    <w:multiLevelType w:val="hybridMultilevel"/>
    <w:tmpl w:val="C504D6E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44642"/>
    <w:multiLevelType w:val="multilevel"/>
    <w:tmpl w:val="2408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316D3"/>
    <w:multiLevelType w:val="hybridMultilevel"/>
    <w:tmpl w:val="BFCCA23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D1ED9"/>
    <w:multiLevelType w:val="hybridMultilevel"/>
    <w:tmpl w:val="3D60D8C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B301B"/>
    <w:multiLevelType w:val="multilevel"/>
    <w:tmpl w:val="6006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C1092"/>
    <w:multiLevelType w:val="hybridMultilevel"/>
    <w:tmpl w:val="CCFC5B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060FA"/>
    <w:multiLevelType w:val="hybridMultilevel"/>
    <w:tmpl w:val="651A200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"/>
  </w:num>
  <w:num w:numId="5">
    <w:abstractNumId w:val="22"/>
  </w:num>
  <w:num w:numId="6">
    <w:abstractNumId w:val="16"/>
  </w:num>
  <w:num w:numId="7">
    <w:abstractNumId w:val="0"/>
  </w:num>
  <w:num w:numId="8">
    <w:abstractNumId w:val="12"/>
  </w:num>
  <w:num w:numId="9">
    <w:abstractNumId w:val="18"/>
  </w:num>
  <w:num w:numId="10">
    <w:abstractNumId w:val="3"/>
  </w:num>
  <w:num w:numId="11">
    <w:abstractNumId w:val="19"/>
  </w:num>
  <w:num w:numId="12">
    <w:abstractNumId w:val="2"/>
  </w:num>
  <w:num w:numId="13">
    <w:abstractNumId w:val="10"/>
  </w:num>
  <w:num w:numId="14">
    <w:abstractNumId w:val="7"/>
  </w:num>
  <w:num w:numId="15">
    <w:abstractNumId w:val="21"/>
  </w:num>
  <w:num w:numId="16">
    <w:abstractNumId w:val="4"/>
  </w:num>
  <w:num w:numId="17">
    <w:abstractNumId w:val="9"/>
  </w:num>
  <w:num w:numId="18">
    <w:abstractNumId w:val="17"/>
  </w:num>
  <w:num w:numId="19">
    <w:abstractNumId w:val="8"/>
  </w:num>
  <w:num w:numId="20">
    <w:abstractNumId w:val="6"/>
  </w:num>
  <w:num w:numId="21">
    <w:abstractNumId w:val="20"/>
  </w:num>
  <w:num w:numId="22">
    <w:abstractNumId w:val="1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D4E"/>
    <w:rsid w:val="00015807"/>
    <w:rsid w:val="00043329"/>
    <w:rsid w:val="00043EAD"/>
    <w:rsid w:val="000947D0"/>
    <w:rsid w:val="000A3898"/>
    <w:rsid w:val="00130165"/>
    <w:rsid w:val="002316B4"/>
    <w:rsid w:val="00242092"/>
    <w:rsid w:val="00370F95"/>
    <w:rsid w:val="003D0F10"/>
    <w:rsid w:val="003E099D"/>
    <w:rsid w:val="004171DA"/>
    <w:rsid w:val="00431353"/>
    <w:rsid w:val="004E7537"/>
    <w:rsid w:val="005026F7"/>
    <w:rsid w:val="005239AA"/>
    <w:rsid w:val="005835F2"/>
    <w:rsid w:val="00587CF7"/>
    <w:rsid w:val="006128F9"/>
    <w:rsid w:val="006129D1"/>
    <w:rsid w:val="00634423"/>
    <w:rsid w:val="00654B78"/>
    <w:rsid w:val="007119C6"/>
    <w:rsid w:val="00724F1C"/>
    <w:rsid w:val="00737AB2"/>
    <w:rsid w:val="00753CF6"/>
    <w:rsid w:val="007C576D"/>
    <w:rsid w:val="008051C7"/>
    <w:rsid w:val="008574A8"/>
    <w:rsid w:val="00864662"/>
    <w:rsid w:val="00866B19"/>
    <w:rsid w:val="008C3DDA"/>
    <w:rsid w:val="008E59CE"/>
    <w:rsid w:val="009128EC"/>
    <w:rsid w:val="00966F6C"/>
    <w:rsid w:val="00976C48"/>
    <w:rsid w:val="009A363A"/>
    <w:rsid w:val="009A4238"/>
    <w:rsid w:val="009C1E06"/>
    <w:rsid w:val="009C5263"/>
    <w:rsid w:val="009E0A2E"/>
    <w:rsid w:val="009E0BD4"/>
    <w:rsid w:val="00A50DAA"/>
    <w:rsid w:val="00A71576"/>
    <w:rsid w:val="00AB7E7F"/>
    <w:rsid w:val="00B13897"/>
    <w:rsid w:val="00B23B85"/>
    <w:rsid w:val="00B958C6"/>
    <w:rsid w:val="00BA4BDF"/>
    <w:rsid w:val="00BB1E28"/>
    <w:rsid w:val="00BC1508"/>
    <w:rsid w:val="00BE666A"/>
    <w:rsid w:val="00C12F17"/>
    <w:rsid w:val="00C15B8D"/>
    <w:rsid w:val="00C27D4E"/>
    <w:rsid w:val="00C47E74"/>
    <w:rsid w:val="00C71F1C"/>
    <w:rsid w:val="00C77558"/>
    <w:rsid w:val="00C82BE5"/>
    <w:rsid w:val="00C87FF2"/>
    <w:rsid w:val="00D00713"/>
    <w:rsid w:val="00D4061D"/>
    <w:rsid w:val="00D64A38"/>
    <w:rsid w:val="00D67DA2"/>
    <w:rsid w:val="00D92CF0"/>
    <w:rsid w:val="00DC510B"/>
    <w:rsid w:val="00E158D7"/>
    <w:rsid w:val="00E15E40"/>
    <w:rsid w:val="00E56F6A"/>
    <w:rsid w:val="00E57461"/>
    <w:rsid w:val="00E977C2"/>
    <w:rsid w:val="00EE6C86"/>
    <w:rsid w:val="00F82ED4"/>
    <w:rsid w:val="00FE2136"/>
    <w:rsid w:val="00FF7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35432"/>
  <w15:docId w15:val="{044881EF-4249-4115-9B00-20AF0B1D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423"/>
    <w:pPr>
      <w:spacing w:before="120" w:after="240" w:line="360" w:lineRule="auto"/>
      <w:jc w:val="both"/>
    </w:pPr>
    <w:rPr>
      <w:rFonts w:ascii="Quattrocento Roman" w:eastAsiaTheme="minorEastAsia" w:hAnsi="Quattrocento Roman"/>
      <w:sz w:val="24"/>
      <w:lang w:eastAsia="es-MX"/>
    </w:rPr>
  </w:style>
  <w:style w:type="paragraph" w:styleId="Ttulo1">
    <w:name w:val="heading 1"/>
    <w:basedOn w:val="Normal"/>
    <w:next w:val="Ttulo2"/>
    <w:link w:val="Ttulo1Car"/>
    <w:uiPriority w:val="9"/>
    <w:qFormat/>
    <w:rsid w:val="004171DA"/>
    <w:pPr>
      <w:keepNext/>
      <w:keepLines/>
      <w:spacing w:before="480" w:after="0"/>
      <w:outlineLvl w:val="0"/>
    </w:pPr>
    <w:rPr>
      <w:rFonts w:ascii="Adobe Garamond Pro" w:eastAsiaTheme="majorEastAsia" w:hAnsi="Adobe Garamond Pro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1DA"/>
    <w:pPr>
      <w:keepNext/>
      <w:keepLines/>
      <w:spacing w:before="200" w:after="0"/>
      <w:outlineLvl w:val="1"/>
    </w:pPr>
    <w:rPr>
      <w:rFonts w:ascii="Adobe Garamond Pro" w:eastAsiaTheme="majorEastAsia" w:hAnsi="Adobe Garamond Pro" w:cstheme="majorBidi"/>
      <w:b/>
      <w:bCs/>
      <w:color w:val="4F81BD" w:themeColor="accen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1D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1DA"/>
    <w:rPr>
      <w:rFonts w:ascii="Adobe Garamond Pro" w:eastAsiaTheme="majorEastAsia" w:hAnsi="Adobe Garamond Pro" w:cstheme="majorBidi"/>
      <w:b/>
      <w:bCs/>
      <w:color w:val="365F91" w:themeColor="accent1" w:themeShade="BF"/>
      <w:sz w:val="40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171DA"/>
    <w:rPr>
      <w:rFonts w:ascii="Adobe Garamond Pro" w:eastAsiaTheme="majorEastAsia" w:hAnsi="Adobe Garamond Pro" w:cstheme="majorBidi"/>
      <w:b/>
      <w:bCs/>
      <w:color w:val="4F81BD" w:themeColor="accent1"/>
      <w:sz w:val="32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1DA"/>
    <w:rPr>
      <w:rFonts w:ascii="Quattrocento Roman" w:eastAsiaTheme="majorEastAsia" w:hAnsi="Quattrocento Roman" w:cstheme="majorBidi"/>
      <w:b/>
      <w:bCs/>
      <w:color w:val="4F81BD" w:themeColor="accent1"/>
      <w:sz w:val="24"/>
      <w:lang w:eastAsia="es-MX"/>
    </w:rPr>
  </w:style>
  <w:style w:type="paragraph" w:styleId="Ttulo">
    <w:name w:val="Title"/>
    <w:basedOn w:val="Normal"/>
    <w:next w:val="Subttulo"/>
    <w:link w:val="TtuloCar"/>
    <w:uiPriority w:val="10"/>
    <w:qFormat/>
    <w:rsid w:val="004171DA"/>
    <w:pPr>
      <w:pBdr>
        <w:bottom w:val="single" w:sz="8" w:space="4" w:color="4F81BD" w:themeColor="accent1"/>
      </w:pBdr>
      <w:spacing w:before="960" w:line="240" w:lineRule="auto"/>
      <w:contextualSpacing/>
      <w:jc w:val="left"/>
    </w:pPr>
    <w:rPr>
      <w:rFonts w:ascii="Adobe Garamond Pro" w:eastAsiaTheme="majorEastAsia" w:hAnsi="Adobe Garamond Pro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71DA"/>
    <w:rPr>
      <w:rFonts w:ascii="Adobe Garamond Pro" w:eastAsiaTheme="majorEastAsia" w:hAnsi="Adobe Garamond Pro" w:cstheme="majorBidi"/>
      <w:color w:val="17365D" w:themeColor="text2" w:themeShade="BF"/>
      <w:spacing w:val="5"/>
      <w:kern w:val="28"/>
      <w:sz w:val="72"/>
      <w:szCs w:val="52"/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4171DA"/>
    <w:rPr>
      <w:i/>
      <w:iCs/>
      <w:color w:val="000000" w:themeColor="text1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4171DA"/>
    <w:rPr>
      <w:rFonts w:ascii="Quattrocento Roman" w:eastAsiaTheme="minorEastAsia" w:hAnsi="Quattrocento Roman"/>
      <w:i/>
      <w:iCs/>
      <w:color w:val="000000" w:themeColor="text1"/>
      <w:sz w:val="20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1DA"/>
    <w:pPr>
      <w:numPr>
        <w:ilvl w:val="1"/>
      </w:numPr>
      <w:spacing w:after="0"/>
      <w:contextualSpacing/>
    </w:pPr>
    <w:rPr>
      <w:rFonts w:ascii="Adobe Garamond Pro" w:eastAsiaTheme="majorEastAsia" w:hAnsi="Adobe Garamond Pro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171DA"/>
    <w:rPr>
      <w:rFonts w:ascii="Adobe Garamond Pro" w:eastAsiaTheme="majorEastAsia" w:hAnsi="Adobe Garamond Pro" w:cstheme="majorBidi"/>
      <w:i/>
      <w:iCs/>
      <w:color w:val="4F81BD" w:themeColor="accent1"/>
      <w:spacing w:val="15"/>
      <w:sz w:val="32"/>
      <w:szCs w:val="24"/>
      <w:lang w:eastAsia="es-MX"/>
    </w:rPr>
  </w:style>
  <w:style w:type="paragraph" w:styleId="Sinespaciado">
    <w:name w:val="No Spacing"/>
    <w:basedOn w:val="Normal"/>
    <w:next w:val="Normal"/>
    <w:link w:val="SinespaciadoCar"/>
    <w:uiPriority w:val="1"/>
    <w:qFormat/>
    <w:rsid w:val="004171DA"/>
    <w:pPr>
      <w:spacing w:after="0" w:line="240" w:lineRule="auto"/>
    </w:pPr>
  </w:style>
  <w:style w:type="paragraph" w:styleId="Prrafodelista">
    <w:name w:val="List Paragraph"/>
    <w:aliases w:val="Normal lista"/>
    <w:basedOn w:val="Normal"/>
    <w:uiPriority w:val="34"/>
    <w:qFormat/>
    <w:rsid w:val="004171DA"/>
    <w:pPr>
      <w:ind w:left="720"/>
      <w:contextualSpacing/>
    </w:pPr>
  </w:style>
  <w:style w:type="paragraph" w:customStyle="1" w:styleId="Normalennegrita">
    <w:name w:val="Normal en negrita"/>
    <w:basedOn w:val="Normal"/>
    <w:next w:val="Normal"/>
    <w:link w:val="NormalennegritaCar"/>
    <w:qFormat/>
    <w:rsid w:val="004171DA"/>
    <w:rPr>
      <w:b/>
    </w:rPr>
  </w:style>
  <w:style w:type="character" w:customStyle="1" w:styleId="NormalennegritaCar">
    <w:name w:val="Normal en negrita Car"/>
    <w:basedOn w:val="Fuentedeprrafopredeter"/>
    <w:link w:val="Normalennegrita"/>
    <w:rsid w:val="004171DA"/>
    <w:rPr>
      <w:rFonts w:ascii="Quattrocento Roman" w:eastAsiaTheme="minorEastAsia" w:hAnsi="Quattrocento Roman"/>
      <w:b/>
      <w:sz w:val="24"/>
      <w:lang w:eastAsia="es-MX"/>
    </w:rPr>
  </w:style>
  <w:style w:type="table" w:customStyle="1" w:styleId="Tablas">
    <w:name w:val="Tablas"/>
    <w:basedOn w:val="Tablanormal"/>
    <w:uiPriority w:val="66"/>
    <w:rsid w:val="004171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061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61D"/>
    <w:rPr>
      <w:rFonts w:ascii="Quattrocento Roman" w:eastAsiaTheme="minorEastAsia" w:hAnsi="Quattrocento Roman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D4061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61D"/>
    <w:rPr>
      <w:rFonts w:ascii="Quattrocento Roman" w:eastAsiaTheme="minorEastAsia" w:hAnsi="Quattrocento Roman"/>
      <w:sz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526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263"/>
    <w:rPr>
      <w:rFonts w:ascii="Tahoma" w:eastAsiaTheme="minorEastAsia" w:hAnsi="Tahoma" w:cs="Tahoma"/>
      <w:sz w:val="16"/>
      <w:szCs w:val="16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9C5263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866B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2-nfasis11">
    <w:name w:val="Sombreado medio 2 - Énfasis 11"/>
    <w:basedOn w:val="Tablanormal"/>
    <w:uiPriority w:val="64"/>
    <w:rsid w:val="00866B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FF7EC0"/>
    <w:rPr>
      <w:rFonts w:ascii="Quattrocento Roman" w:eastAsiaTheme="minorEastAsia" w:hAnsi="Quattrocento Roman"/>
      <w:sz w:val="24"/>
      <w:lang w:eastAsia="es-MX"/>
    </w:rPr>
  </w:style>
  <w:style w:type="paragraph" w:customStyle="1" w:styleId="5514EF2A3A6C454F9855EF69D8C717DE">
    <w:name w:val="5514EF2A3A6C454F9855EF69D8C717DE"/>
    <w:rsid w:val="00FF7EC0"/>
    <w:rPr>
      <w:rFonts w:eastAsiaTheme="minorEastAsia"/>
      <w:lang w:val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239AA"/>
    <w:pPr>
      <w:spacing w:line="276" w:lineRule="auto"/>
      <w:jc w:val="left"/>
      <w:outlineLvl w:val="9"/>
    </w:pPr>
    <w:rPr>
      <w:rFonts w:asciiTheme="majorHAnsi" w:hAnsiTheme="majorHAnsi"/>
      <w:sz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239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39A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239A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128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6128F9"/>
    <w:rPr>
      <w:b/>
      <w:bCs/>
    </w:rPr>
  </w:style>
  <w:style w:type="character" w:customStyle="1" w:styleId="mx-05">
    <w:name w:val="mx-0.5"/>
    <w:basedOn w:val="Fuentedeprrafopredeter"/>
    <w:rsid w:val="006128F9"/>
  </w:style>
  <w:style w:type="character" w:styleId="Mencinsinresolver">
    <w:name w:val="Unresolved Mention"/>
    <w:basedOn w:val="Fuentedeprrafopredeter"/>
    <w:uiPriority w:val="99"/>
    <w:semiHidden/>
    <w:unhideWhenUsed/>
    <w:rsid w:val="00C15B8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B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9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yberpuerta.mx/Computo-Hardware/Servidores/Servidores/Servidor-Dell-PowerEdge-R760XS-Intel-Xeon-Gold-5418Y-2GHz-16GB-DDR5-2TB-3-5-SATA-III-Rack-2U.html?gad_source=1&amp;gclid=EAIaIQobChMIzO3Sj9qYiwMViNPCBB0XBhc0EAYYAyABEgIQ2fD_BwE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ses%20Alki\Downloads\Redes%20-%20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2015-01-05T00:00:00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B29CFF1F4A0F48925805B2463B2C37" ma:contentTypeVersion="11" ma:contentTypeDescription="Create a new document." ma:contentTypeScope="" ma:versionID="5cfec73b4c8428bedc0c90e5bf16ff1f">
  <xsd:schema xmlns:xsd="http://www.w3.org/2001/XMLSchema" xmlns:xs="http://www.w3.org/2001/XMLSchema" xmlns:p="http://schemas.microsoft.com/office/2006/metadata/properties" xmlns:ns2="53829eea-64ed-4681-9f3e-21c8ddf74f50" xmlns:ns3="d62b937c-acce-48fa-a7c2-9e19e2319c58" targetNamespace="http://schemas.microsoft.com/office/2006/metadata/properties" ma:root="true" ma:fieldsID="b095f28e9a87465617e332a5928599ce" ns2:_="" ns3:_="">
    <xsd:import namespace="53829eea-64ed-4681-9f3e-21c8ddf74f50"/>
    <xsd:import namespace="d62b937c-acce-48fa-a7c2-9e19e2319c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29eea-64ed-4681-9f3e-21c8ddf74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8267e8-43e8-42a8-ab6f-5caa2de3c6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b937c-acce-48fa-a7c2-9e19e2319c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7e82ce-07aa-401c-ad2b-631f83ad1981}" ma:internalName="TaxCatchAll" ma:showField="CatchAllData" ma:web="d62b937c-acce-48fa-a7c2-9e19e2319c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829eea-64ed-4681-9f3e-21c8ddf74f50">
      <Terms xmlns="http://schemas.microsoft.com/office/infopath/2007/PartnerControls"/>
    </lcf76f155ced4ddcb4097134ff3c332f>
    <TaxCatchAll xmlns="d62b937c-acce-48fa-a7c2-9e19e2319c58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04ADEC-B72E-4F76-98A6-B7A841604A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4BEBB-7893-49D3-A960-85324381B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829eea-64ed-4681-9f3e-21c8ddf74f50"/>
    <ds:schemaRef ds:uri="d62b937c-acce-48fa-a7c2-9e19e2319c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FD3B08-5B45-477D-9283-13064D8FCBC0}">
  <ds:schemaRefs>
    <ds:schemaRef ds:uri="http://schemas.microsoft.com/office/2006/metadata/properties"/>
    <ds:schemaRef ds:uri="http://schemas.microsoft.com/office/infopath/2007/PartnerControls"/>
    <ds:schemaRef ds:uri="53829eea-64ed-4681-9f3e-21c8ddf74f50"/>
    <ds:schemaRef ds:uri="d62b937c-acce-48fa-a7c2-9e19e2319c58"/>
  </ds:schemaRefs>
</ds:datastoreItem>
</file>

<file path=customXml/itemProps5.xml><?xml version="1.0" encoding="utf-8"?>
<ds:datastoreItem xmlns:ds="http://schemas.openxmlformats.org/officeDocument/2006/customXml" ds:itemID="{9E075F63-C20E-4A97-8A1B-D7256A5DD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Redes - Proyecto</Template>
  <TotalTime>1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 RedBits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RedBits</dc:creator>
  <cp:lastModifiedBy>Kaled de Jesús Rodríguez García</cp:lastModifiedBy>
  <cp:revision>4</cp:revision>
  <cp:lastPrinted>2016-12-06T03:05:00Z</cp:lastPrinted>
  <dcterms:created xsi:type="dcterms:W3CDTF">2025-01-28T15:26:00Z</dcterms:created>
  <dcterms:modified xsi:type="dcterms:W3CDTF">2025-01-28T15:28:00Z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0x01010020B29CFF1F4A0F48925805B2463B2C37</vt:lpwstr>
  </property>
</Properties>
</file>