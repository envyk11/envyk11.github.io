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72"/>
          <w:szCs w:val="72"/>
        </w:rPr>
        <w:id w:val="50921586"/>
        <w:docPartObj>
          <w:docPartGallery w:val="Cover Pages"/>
          <w:docPartUnique/>
        </w:docPartObj>
      </w:sdtPr>
      <w:sdtEndPr>
        <w:rPr>
          <w:rFonts w:ascii="Adobe Garamond Pro" w:hAnsi="Adobe Garamond Pro"/>
          <w:b/>
          <w:bCs/>
          <w:sz w:val="32"/>
          <w:szCs w:val="24"/>
          <w:lang w:val="es-ES"/>
        </w:rPr>
      </w:sdtEndPr>
      <w:sdtContent>
        <w:p w14:paraId="4D36EF34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drawing>
              <wp:anchor distT="0" distB="0" distL="114300" distR="114300" simplePos="0" relativeHeight="251687936" behindDoc="0" locked="0" layoutInCell="1" allowOverlap="1" wp14:anchorId="4D36EF42" wp14:editId="4D36EF43">
                <wp:simplePos x="0" y="0"/>
                <wp:positionH relativeFrom="column">
                  <wp:posOffset>1997075</wp:posOffset>
                </wp:positionH>
                <wp:positionV relativeFrom="paragraph">
                  <wp:posOffset>-22860</wp:posOffset>
                </wp:positionV>
                <wp:extent cx="3816350" cy="2226945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56" y="21434"/>
                    <wp:lineTo x="21456" y="0"/>
                    <wp:lineTo x="0" y="0"/>
                  </wp:wrapPolygon>
                </wp:wrapThrough>
                <wp:docPr id="62" name="Imagen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http://brd.unid.edu.mx/recursos/historial/images/Logo_registr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6350" cy="2226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36EF35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D36EF36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D36EF37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D36EF38" w14:textId="77777777" w:rsidR="00FF7EC0" w:rsidRDefault="009E0BD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0" allowOverlap="1" wp14:anchorId="4D36EF44" wp14:editId="4D36EF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9430" cy="1119505"/>
                    <wp:effectExtent l="7620" t="5715" r="6350" b="8255"/>
                    <wp:wrapNone/>
                    <wp:docPr id="14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9430" cy="11195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AB47426" id="Rectangle 10" o:spid="_x0000_s1026" style="position:absolute;margin-left:0;margin-top:0;width:640.9pt;height:88.15pt;z-index:25168384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" o:allowincell="f" fillcolor="#1f497d [3215]" strokecolor="#1f497d [3215]">
                    <w10:wrap anchorx="page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0" allowOverlap="1" wp14:anchorId="4D36EF46" wp14:editId="4D36EF4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4175"/>
                    <wp:effectExtent l="12700" t="11430" r="10795" b="7620"/>
                    <wp:wrapNone/>
                    <wp:docPr id="13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4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94BB6F8" id="Rectangle 13" o:spid="_x0000_s1026" style="position:absolute;margin-left:0;margin-top:0;width:7.15pt;height:830.25pt;z-index:2516869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" o:allowincell="f" fillcolor="white [3212]" strokecolor="#1f497d [3215]"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 wp14:anchorId="4D36EF48" wp14:editId="4D36EF4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4175"/>
                    <wp:effectExtent l="5715" t="11430" r="8255" b="762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4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2DB1234" id="Rectangle 12" o:spid="_x0000_s1026" style="position:absolute;margin-left:0;margin-top:0;width:7.15pt;height:830.25pt;z-index:25168588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" o:allowincell="f" fillcolor="white [3212]" strokecolor="#1f497d [3215]"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0" allowOverlap="1" wp14:anchorId="4D36EF4A" wp14:editId="4D36EF4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9430" cy="1119505"/>
                    <wp:effectExtent l="7620" t="9525" r="6350" b="13970"/>
                    <wp:wrapNone/>
                    <wp:docPr id="11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9430" cy="11195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B5A037C" id="Rectangle 11" o:spid="_x0000_s1026" style="position:absolute;margin-left:0;margin-top:0;width:640.9pt;height:88.15pt;z-index:2516848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" o:allowincell="f" fillcolor="#1f497d [3215]" strokecolor="#1f497d [3215]">
                    <w10:wrap anchorx="page" anchory="margin"/>
                  </v:rect>
                </w:pict>
              </mc:Fallback>
            </mc:AlternateContent>
          </w:r>
        </w:p>
        <w:sdt>
          <w:sdtPr>
            <w:alias w:val="Título"/>
            <w:id w:val="14700071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D36EF39" w14:textId="77777777" w:rsidR="00FF7EC0" w:rsidRDefault="003E099D" w:rsidP="00FF7EC0">
              <w:pPr>
                <w:pStyle w:val="Ttulo"/>
              </w:pPr>
              <w:r>
                <w:t xml:space="preserve">     </w:t>
              </w:r>
            </w:p>
          </w:sdtContent>
        </w:sdt>
        <w:p w14:paraId="4D36EF3A" w14:textId="0E2B0AAB" w:rsidR="00FF7EC0" w:rsidRDefault="00D00713" w:rsidP="00FF7EC0">
          <w:pPr>
            <w:pStyle w:val="Subttulo"/>
          </w:pPr>
          <w:r>
            <w:t>(</w:t>
          </w:r>
          <w:proofErr w:type="spellStart"/>
          <w:r w:rsidR="0000164B">
            <w:t>Rodriguez</w:t>
          </w:r>
          <w:proofErr w:type="spellEnd"/>
          <w:r w:rsidR="0000164B">
            <w:t xml:space="preserve"> </w:t>
          </w:r>
          <w:proofErr w:type="spellStart"/>
          <w:r w:rsidR="0000164B">
            <w:t>Garcia</w:t>
          </w:r>
          <w:proofErr w:type="spellEnd"/>
          <w:r w:rsidR="0000164B">
            <w:t xml:space="preserve"> Kaled de </w:t>
          </w:r>
          <w:proofErr w:type="spellStart"/>
          <w:r w:rsidR="0000164B">
            <w:t>Jesus</w:t>
          </w:r>
          <w:proofErr w:type="spellEnd"/>
          <w:r>
            <w:t>)</w:t>
          </w:r>
        </w:p>
        <w:p w14:paraId="4D36EF3B" w14:textId="76A4A4D3" w:rsidR="00FF7EC0" w:rsidRPr="003E099D" w:rsidRDefault="00D00713" w:rsidP="00FF7EC0">
          <w:pPr>
            <w:pStyle w:val="Subttulo"/>
          </w:pPr>
          <w:r>
            <w:t>(</w:t>
          </w:r>
          <w:r w:rsidR="009322E4" w:rsidRPr="008051C7">
            <w:t>Programación Web I</w:t>
          </w:r>
          <w:r>
            <w:t>)</w:t>
          </w:r>
        </w:p>
        <w:p w14:paraId="4D36EF3C" w14:textId="3B389BB6" w:rsidR="00FF7EC0" w:rsidRPr="003E099D" w:rsidRDefault="00D00713" w:rsidP="00FF7EC0">
          <w:pPr>
            <w:pStyle w:val="Subttulo"/>
          </w:pPr>
          <w:r>
            <w:t>(</w:t>
          </w:r>
          <w:r w:rsidR="001F2A33">
            <w:t>29/02/2025</w:t>
          </w:r>
          <w:r>
            <w:t>)</w:t>
          </w:r>
        </w:p>
        <w:p w14:paraId="4D36EF3D" w14:textId="23415B6B" w:rsidR="00FF7EC0" w:rsidRPr="00FF7EC0" w:rsidRDefault="00D00713" w:rsidP="00FF7EC0">
          <w:pPr>
            <w:pStyle w:val="Subttulo"/>
          </w:pPr>
          <w:r>
            <w:t>(</w:t>
          </w:r>
          <w:proofErr w:type="spellStart"/>
          <w:r w:rsidR="002D2AAD" w:rsidRPr="008051C7">
            <w:t>Ruben</w:t>
          </w:r>
          <w:proofErr w:type="spellEnd"/>
          <w:r w:rsidR="002D2AAD" w:rsidRPr="008051C7">
            <w:t xml:space="preserve"> </w:t>
          </w:r>
          <w:proofErr w:type="spellStart"/>
          <w:r w:rsidR="002D2AAD" w:rsidRPr="008051C7">
            <w:t>Cardenas</w:t>
          </w:r>
          <w:proofErr w:type="spellEnd"/>
          <w:r w:rsidR="002D2AAD" w:rsidRPr="008051C7">
            <w:t xml:space="preserve"> </w:t>
          </w:r>
          <w:proofErr w:type="spellStart"/>
          <w:r w:rsidR="002D2AAD" w:rsidRPr="008051C7">
            <w:t>Sanchez</w:t>
          </w:r>
          <w:proofErr w:type="spellEnd"/>
          <w:r>
            <w:t>)</w:t>
          </w:r>
          <w:r w:rsidR="00FF7EC0">
            <w:rPr>
              <w:rFonts w:ascii="Quattrocento Roman" w:eastAsiaTheme="minorEastAsia" w:hAnsi="Quattrocento Roman" w:cstheme="minorBidi"/>
              <w:b/>
              <w:bCs/>
              <w:color w:val="auto"/>
              <w:sz w:val="24"/>
              <w:szCs w:val="22"/>
              <w:lang w:val="es-ES"/>
            </w:rPr>
            <w:br w:type="page"/>
          </w:r>
        </w:p>
      </w:sdtContent>
    </w:sdt>
    <w:p w14:paraId="5E4A3FE9" w14:textId="09BEE5BB" w:rsidR="0092326B" w:rsidRDefault="00886B57" w:rsidP="00B95DD6">
      <w:pPr>
        <w:pStyle w:val="Ttulo2"/>
        <w:rPr>
          <w:color w:val="365F91" w:themeColor="accent1" w:themeShade="BF"/>
          <w:sz w:val="40"/>
          <w:szCs w:val="28"/>
        </w:rPr>
      </w:pPr>
      <w:r w:rsidRPr="00886B57">
        <w:rPr>
          <w:color w:val="365F91" w:themeColor="accent1" w:themeShade="BF"/>
          <w:sz w:val="40"/>
          <w:szCs w:val="28"/>
        </w:rPr>
        <w:lastRenderedPageBreak/>
        <w:t>Tes</w:t>
      </w:r>
      <w:r w:rsidR="00B95DD6">
        <w:rPr>
          <w:color w:val="365F91" w:themeColor="accent1" w:themeShade="BF"/>
          <w:sz w:val="40"/>
          <w:szCs w:val="28"/>
        </w:rPr>
        <w:t>t</w:t>
      </w:r>
      <w:r w:rsidR="0092326B">
        <w:rPr>
          <w:noProof/>
          <w:color w:val="365F91" w:themeColor="accent1" w:themeShade="BF"/>
          <w:sz w:val="40"/>
          <w:szCs w:val="28"/>
        </w:rPr>
        <w:drawing>
          <wp:inline distT="0" distB="0" distL="0" distR="0" wp14:anchorId="3C0F6A01" wp14:editId="5B109962">
            <wp:extent cx="5431790" cy="2315210"/>
            <wp:effectExtent l="0" t="0" r="0" b="889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26B">
        <w:rPr>
          <w:noProof/>
          <w:color w:val="365F91" w:themeColor="accent1" w:themeShade="BF"/>
          <w:sz w:val="40"/>
          <w:szCs w:val="28"/>
        </w:rPr>
        <w:lastRenderedPageBreak/>
        <w:drawing>
          <wp:inline distT="0" distB="0" distL="0" distR="0" wp14:anchorId="4744EF63" wp14:editId="74EA5907">
            <wp:extent cx="5431790" cy="5270500"/>
            <wp:effectExtent l="0" t="0" r="0" b="635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695">
        <w:rPr>
          <w:noProof/>
          <w:color w:val="365F91" w:themeColor="accent1" w:themeShade="BF"/>
          <w:sz w:val="40"/>
          <w:szCs w:val="28"/>
        </w:rPr>
        <w:lastRenderedPageBreak/>
        <w:drawing>
          <wp:inline distT="0" distB="0" distL="0" distR="0" wp14:anchorId="7B7FE8D5" wp14:editId="207A5146">
            <wp:extent cx="5431790" cy="5126355"/>
            <wp:effectExtent l="0" t="0" r="0" b="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EF41" w14:textId="6D4A812B" w:rsidR="003E099D" w:rsidRDefault="00B95DD6" w:rsidP="00B95DD6">
      <w:pPr>
        <w:pStyle w:val="Ttulo2"/>
        <w:rPr>
          <w:color w:val="365F91" w:themeColor="accent1" w:themeShade="BF"/>
          <w:sz w:val="40"/>
          <w:szCs w:val="28"/>
        </w:rPr>
      </w:pPr>
      <w:r>
        <w:rPr>
          <w:noProof/>
        </w:rPr>
        <w:lastRenderedPageBreak/>
        <w:drawing>
          <wp:inline distT="0" distB="0" distL="0" distR="0" wp14:anchorId="5DDE136F" wp14:editId="2B9C77FF">
            <wp:extent cx="5430008" cy="5725324"/>
            <wp:effectExtent l="0" t="0" r="0" b="889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2E9C44" wp14:editId="436FFD73">
            <wp:extent cx="5410955" cy="4648849"/>
            <wp:effectExtent l="0" t="0" r="0" b="0"/>
            <wp:docPr id="22" name="Imagen 2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BC5A" w14:textId="7E6AD245" w:rsidR="00B95DD6" w:rsidRPr="00B95DD6" w:rsidRDefault="00B95DD6" w:rsidP="00B95DD6">
      <w:r>
        <w:rPr>
          <w:noProof/>
        </w:rPr>
        <w:lastRenderedPageBreak/>
        <w:drawing>
          <wp:inline distT="0" distB="0" distL="0" distR="0" wp14:anchorId="2F4A5933" wp14:editId="5AD98CE3">
            <wp:extent cx="5431790" cy="5551170"/>
            <wp:effectExtent l="0" t="0" r="0" b="0"/>
            <wp:docPr id="25" name="Imagen 2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806A37" wp14:editId="4C77897C">
            <wp:extent cx="4258269" cy="5782482"/>
            <wp:effectExtent l="0" t="0" r="9525" b="8890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330093" wp14:editId="30103056">
            <wp:extent cx="5431790" cy="4980940"/>
            <wp:effectExtent l="0" t="0" r="0" b="0"/>
            <wp:docPr id="27" name="Imagen 2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A97BD" wp14:editId="3CBC1177">
            <wp:extent cx="5382376" cy="5001323"/>
            <wp:effectExtent l="0" t="0" r="8890" b="889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11A90F" wp14:editId="192EF386">
            <wp:extent cx="5372850" cy="5839640"/>
            <wp:effectExtent l="0" t="0" r="0" b="8890"/>
            <wp:docPr id="28" name="Imagen 2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DD6" w:rsidRPr="00B95DD6" w:rsidSect="005239AA">
      <w:headerReference w:type="default" r:id="rId23"/>
      <w:footerReference w:type="default" r:id="rId24"/>
      <w:pgSz w:w="12240" w:h="15840" w:code="119"/>
      <w:pgMar w:top="1985" w:right="1701" w:bottom="1985" w:left="1985" w:header="851" w:footer="851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6EF4E" w14:textId="77777777" w:rsidR="003D0F10" w:rsidRDefault="003D0F10" w:rsidP="00D4061D">
      <w:pPr>
        <w:spacing w:before="0" w:after="0" w:line="240" w:lineRule="auto"/>
      </w:pPr>
      <w:r>
        <w:separator/>
      </w:r>
    </w:p>
  </w:endnote>
  <w:endnote w:type="continuationSeparator" w:id="0">
    <w:p w14:paraId="4D36EF4F" w14:textId="77777777" w:rsidR="003D0F10" w:rsidRDefault="003D0F10" w:rsidP="00D406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Roma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EF52" w14:textId="77777777" w:rsidR="005239AA" w:rsidRDefault="005239AA">
    <w:pPr>
      <w:pStyle w:val="Piedepgina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r w:rsidR="00C77558">
      <w:fldChar w:fldCharType="begin"/>
    </w:r>
    <w:r w:rsidR="007C576D">
      <w:instrText xml:space="preserve"> PAGE   \* MERGEFORMAT </w:instrText>
    </w:r>
    <w:r w:rsidR="00C77558">
      <w:fldChar w:fldCharType="separate"/>
    </w:r>
    <w:r w:rsidR="009E0BD4" w:rsidRPr="009E0BD4">
      <w:rPr>
        <w:rFonts w:asciiTheme="majorHAnsi" w:hAnsiTheme="majorHAnsi" w:cstheme="majorHAnsi"/>
        <w:noProof/>
      </w:rPr>
      <w:t>2</w:t>
    </w:r>
    <w:r w:rsidR="00C77558">
      <w:rPr>
        <w:rFonts w:asciiTheme="majorHAnsi" w:hAnsiTheme="majorHAnsi" w:cstheme="majorHAnsi"/>
        <w:noProof/>
      </w:rPr>
      <w:fldChar w:fldCharType="end"/>
    </w:r>
    <w:r w:rsidR="009E0BD4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4D36EF59" wp14:editId="4D36EF5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1118235"/>
              <wp:effectExtent l="9525" t="5715" r="10795" b="9525"/>
              <wp:wrapNone/>
              <wp:docPr id="3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1118235"/>
                        <a:chOff x="8" y="9"/>
                        <a:chExt cx="15823" cy="1439"/>
                      </a:xfrm>
                    </wpg:grpSpPr>
                    <wps:wsp>
                      <wps:cNvPr id="4" name="AutoShape 1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EFDBE2A" id="Group 18" o:spid="_x0000_s1026" style="position:absolute;margin-left:0;margin-top:0;width:610.4pt;height:88.0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" strokecolor="#1f497d [3215]"/>
              <v:rect id="Rectangle 2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" filled="f" strokecolor="white [3212]"/>
              <w10:wrap anchorx="page" anchory="page"/>
            </v:group>
          </w:pict>
        </mc:Fallback>
      </mc:AlternateContent>
    </w:r>
    <w:r w:rsidR="009E0BD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36EF5B" wp14:editId="4D36EF5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1120775"/>
              <wp:effectExtent l="12700" t="6985" r="10795" b="5715"/>
              <wp:wrapNone/>
              <wp:docPr id="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2E16DD8" id="Rectangle 17" o:spid="_x0000_s1026" style="position:absolute;margin-left:0;margin-top:0;width:7.15pt;height:88.25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" fillcolor="#1f497d [3215]" strokecolor="#205867 [1608]">
              <w10:wrap anchorx="margin" anchory="page"/>
            </v:rect>
          </w:pict>
        </mc:Fallback>
      </mc:AlternateContent>
    </w:r>
    <w:r w:rsidR="009E0BD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36EF5D" wp14:editId="4D36EF5E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1120775"/>
              <wp:effectExtent l="5715" t="6985" r="8255" b="5715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F37E5F4" id="Rectangle 16" o:spid="_x0000_s1026" style="position:absolute;margin-left:0;margin-top:0;width:7.15pt;height:88.2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" fillcolor="#1f497d [3215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6EF4C" w14:textId="77777777" w:rsidR="003D0F10" w:rsidRDefault="003D0F10" w:rsidP="00D4061D">
      <w:pPr>
        <w:spacing w:before="0" w:after="0" w:line="240" w:lineRule="auto"/>
      </w:pPr>
      <w:r>
        <w:separator/>
      </w:r>
    </w:p>
  </w:footnote>
  <w:footnote w:type="continuationSeparator" w:id="0">
    <w:p w14:paraId="4D36EF4D" w14:textId="77777777" w:rsidR="003D0F10" w:rsidRDefault="003D0F10" w:rsidP="00D406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EF50" w14:textId="77777777" w:rsidR="005239AA" w:rsidRDefault="005239AA">
    <w:pPr>
      <w:pStyle w:val="Encabezado"/>
      <w:rPr>
        <w:rFonts w:asciiTheme="majorHAnsi" w:eastAsiaTheme="majorEastAsia" w:hAnsiTheme="majorHAnsi" w:cstheme="majorBidi"/>
      </w:rPr>
    </w:pPr>
  </w:p>
  <w:p w14:paraId="4D36EF51" w14:textId="77777777" w:rsidR="005239AA" w:rsidRDefault="009E0BD4">
    <w:pPr>
      <w:pStyle w:val="Encabezado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36EF53" wp14:editId="4D36EF5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1118235"/>
              <wp:effectExtent l="9525" t="9525" r="10795" b="5715"/>
              <wp:wrapNone/>
              <wp:docPr id="8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1118235"/>
                        <a:chOff x="8" y="9"/>
                        <a:chExt cx="15823" cy="1439"/>
                      </a:xfrm>
                    </wpg:grpSpPr>
                    <wps:wsp>
                      <wps:cNvPr id="9" name="AutoShape 1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1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19C02A7C" id="Group 13" o:spid="_x0000_s1026" style="position:absolute;margin-left:0;margin-top:0;width:610.4pt;height:88.0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" strokecolor="#1f497d [3215]"/>
              <v:rect id="Rectangle 1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" filled="f" strokecolor="white [3212]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36EF55" wp14:editId="4D36EF5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1111885"/>
              <wp:effectExtent l="5715" t="9525" r="8255" b="12065"/>
              <wp:wrapNone/>
              <wp:docPr id="7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118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96BBAE1" id="Rectangle 12" o:spid="_x0000_s1026" style="position:absolute;margin-left:0;margin-top:0;width:7.15pt;height:87.55pt;z-index:25166131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" fillcolor="#1f497d [3215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6EF57" wp14:editId="4D36EF58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1111885"/>
              <wp:effectExtent l="12700" t="9525" r="10795" b="12065"/>
              <wp:wrapNone/>
              <wp:docPr id="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118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5F73F9C" id="Rectangle 11" o:spid="_x0000_s1026" style="position:absolute;margin-left:0;margin-top:0;width:7.15pt;height:87.55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" fillcolor="#1f497d [3215]" strokecolor="#205867 [1608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D36EF4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171"/>
      </v:shape>
    </w:pict>
  </w:numPicBullet>
  <w:numPicBullet w:numPicBulletId="1">
    <w:pict>
      <v:shape id="_x0000_i1027" type="#_x0000_t75" style="width:11.25pt;height:11.25pt" o:bullet="t">
        <v:imagedata r:id="rId2" o:title="BD14981_"/>
      </v:shape>
    </w:pict>
  </w:numPicBullet>
  <w:abstractNum w:abstractNumId="0" w15:restartNumberingAfterBreak="0">
    <w:nsid w:val="00B020D3"/>
    <w:multiLevelType w:val="hybridMultilevel"/>
    <w:tmpl w:val="0E36902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3B5F"/>
    <w:multiLevelType w:val="hybridMultilevel"/>
    <w:tmpl w:val="DC8C85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E46"/>
    <w:multiLevelType w:val="hybridMultilevel"/>
    <w:tmpl w:val="FBCE9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3833"/>
    <w:multiLevelType w:val="hybridMultilevel"/>
    <w:tmpl w:val="5376524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D31"/>
    <w:multiLevelType w:val="hybridMultilevel"/>
    <w:tmpl w:val="39527F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D55FE"/>
    <w:multiLevelType w:val="hybridMultilevel"/>
    <w:tmpl w:val="5414F9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41A9F"/>
    <w:multiLevelType w:val="hybridMultilevel"/>
    <w:tmpl w:val="D6C83F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F56F1"/>
    <w:multiLevelType w:val="hybridMultilevel"/>
    <w:tmpl w:val="FBCE9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67B05"/>
    <w:multiLevelType w:val="hybridMultilevel"/>
    <w:tmpl w:val="9DCAB47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139A0"/>
    <w:multiLevelType w:val="hybridMultilevel"/>
    <w:tmpl w:val="382E841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F7A51"/>
    <w:multiLevelType w:val="hybridMultilevel"/>
    <w:tmpl w:val="A4CEE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87BDD"/>
    <w:multiLevelType w:val="hybridMultilevel"/>
    <w:tmpl w:val="3718D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E3BA5"/>
    <w:multiLevelType w:val="hybridMultilevel"/>
    <w:tmpl w:val="C504D6E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316D3"/>
    <w:multiLevelType w:val="hybridMultilevel"/>
    <w:tmpl w:val="BFCCA23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D1ED9"/>
    <w:multiLevelType w:val="hybridMultilevel"/>
    <w:tmpl w:val="3D60D8C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C1092"/>
    <w:multiLevelType w:val="hybridMultilevel"/>
    <w:tmpl w:val="CCFC5B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060FA"/>
    <w:multiLevelType w:val="hybridMultilevel"/>
    <w:tmpl w:val="651A200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"/>
  </w:num>
  <w:num w:numId="5">
    <w:abstractNumId w:val="16"/>
  </w:num>
  <w:num w:numId="6">
    <w:abstractNumId w:val="12"/>
  </w:num>
  <w:num w:numId="7">
    <w:abstractNumId w:val="0"/>
  </w:num>
  <w:num w:numId="8">
    <w:abstractNumId w:val="9"/>
  </w:num>
  <w:num w:numId="9">
    <w:abstractNumId w:val="13"/>
  </w:num>
  <w:num w:numId="10">
    <w:abstractNumId w:val="3"/>
  </w:num>
  <w:num w:numId="11">
    <w:abstractNumId w:val="14"/>
  </w:num>
  <w:num w:numId="12">
    <w:abstractNumId w:val="2"/>
  </w:num>
  <w:num w:numId="13">
    <w:abstractNumId w:val="7"/>
  </w:num>
  <w:num w:numId="14">
    <w:abstractNumId w:val="5"/>
  </w:num>
  <w:num w:numId="15">
    <w:abstractNumId w:val="1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D4E"/>
    <w:rsid w:val="0000164B"/>
    <w:rsid w:val="00015807"/>
    <w:rsid w:val="00043EAD"/>
    <w:rsid w:val="000947D0"/>
    <w:rsid w:val="000A3898"/>
    <w:rsid w:val="00130165"/>
    <w:rsid w:val="001F2A33"/>
    <w:rsid w:val="002316B4"/>
    <w:rsid w:val="002D2AAD"/>
    <w:rsid w:val="00370F95"/>
    <w:rsid w:val="003D0F10"/>
    <w:rsid w:val="003E099D"/>
    <w:rsid w:val="004171DA"/>
    <w:rsid w:val="00431353"/>
    <w:rsid w:val="004E7537"/>
    <w:rsid w:val="005026F7"/>
    <w:rsid w:val="005239AA"/>
    <w:rsid w:val="005835F2"/>
    <w:rsid w:val="00587CF7"/>
    <w:rsid w:val="006129D1"/>
    <w:rsid w:val="00634423"/>
    <w:rsid w:val="00654B78"/>
    <w:rsid w:val="007119C6"/>
    <w:rsid w:val="00724F1C"/>
    <w:rsid w:val="00737AB2"/>
    <w:rsid w:val="00753CF6"/>
    <w:rsid w:val="007C576D"/>
    <w:rsid w:val="008574A8"/>
    <w:rsid w:val="00866B19"/>
    <w:rsid w:val="00886B57"/>
    <w:rsid w:val="008C259D"/>
    <w:rsid w:val="008C3DDA"/>
    <w:rsid w:val="008E59CE"/>
    <w:rsid w:val="009128EC"/>
    <w:rsid w:val="0092326B"/>
    <w:rsid w:val="009322E4"/>
    <w:rsid w:val="00966F6C"/>
    <w:rsid w:val="00976C48"/>
    <w:rsid w:val="009A363A"/>
    <w:rsid w:val="009A4238"/>
    <w:rsid w:val="009C1E06"/>
    <w:rsid w:val="009C5263"/>
    <w:rsid w:val="009E0A2E"/>
    <w:rsid w:val="009E0BD4"/>
    <w:rsid w:val="00A50DAA"/>
    <w:rsid w:val="00A71576"/>
    <w:rsid w:val="00AB7E7F"/>
    <w:rsid w:val="00B13897"/>
    <w:rsid w:val="00B23B85"/>
    <w:rsid w:val="00B958C6"/>
    <w:rsid w:val="00B95DD6"/>
    <w:rsid w:val="00BA4BDF"/>
    <w:rsid w:val="00BC1508"/>
    <w:rsid w:val="00BE666A"/>
    <w:rsid w:val="00C12F17"/>
    <w:rsid w:val="00C27D4E"/>
    <w:rsid w:val="00C47E74"/>
    <w:rsid w:val="00C71F1C"/>
    <w:rsid w:val="00C77558"/>
    <w:rsid w:val="00C82BE5"/>
    <w:rsid w:val="00C87FF2"/>
    <w:rsid w:val="00D00713"/>
    <w:rsid w:val="00D4061D"/>
    <w:rsid w:val="00D64A38"/>
    <w:rsid w:val="00D67DA2"/>
    <w:rsid w:val="00D92CF0"/>
    <w:rsid w:val="00DC510B"/>
    <w:rsid w:val="00E158D7"/>
    <w:rsid w:val="00E15E40"/>
    <w:rsid w:val="00E56F6A"/>
    <w:rsid w:val="00E57461"/>
    <w:rsid w:val="00E977C2"/>
    <w:rsid w:val="00EC4695"/>
    <w:rsid w:val="00F82ED4"/>
    <w:rsid w:val="00FE2136"/>
    <w:rsid w:val="00FF7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6EF34"/>
  <w15:docId w15:val="{044881EF-4249-4115-9B00-20AF0B1D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423"/>
    <w:pPr>
      <w:spacing w:before="120" w:after="240" w:line="360" w:lineRule="auto"/>
      <w:jc w:val="both"/>
    </w:pPr>
    <w:rPr>
      <w:rFonts w:ascii="Quattrocento Roman" w:eastAsiaTheme="minorEastAsia" w:hAnsi="Quattrocento Roman"/>
      <w:sz w:val="24"/>
      <w:lang w:eastAsia="es-MX"/>
    </w:rPr>
  </w:style>
  <w:style w:type="paragraph" w:styleId="Ttulo1">
    <w:name w:val="heading 1"/>
    <w:basedOn w:val="Normal"/>
    <w:next w:val="Ttulo2"/>
    <w:link w:val="Ttulo1Car"/>
    <w:uiPriority w:val="9"/>
    <w:qFormat/>
    <w:rsid w:val="004171DA"/>
    <w:pPr>
      <w:keepNext/>
      <w:keepLines/>
      <w:spacing w:before="480" w:after="0"/>
      <w:outlineLvl w:val="0"/>
    </w:pPr>
    <w:rPr>
      <w:rFonts w:ascii="Adobe Garamond Pro" w:eastAsiaTheme="majorEastAsia" w:hAnsi="Adobe Garamond Pro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1DA"/>
    <w:pPr>
      <w:keepNext/>
      <w:keepLines/>
      <w:spacing w:before="200" w:after="0"/>
      <w:outlineLvl w:val="1"/>
    </w:pPr>
    <w:rPr>
      <w:rFonts w:ascii="Adobe Garamond Pro" w:eastAsiaTheme="majorEastAsia" w:hAnsi="Adobe Garamond Pro" w:cstheme="majorBidi"/>
      <w:b/>
      <w:bCs/>
      <w:color w:val="4F81BD" w:themeColor="accen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1D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1DA"/>
    <w:rPr>
      <w:rFonts w:ascii="Adobe Garamond Pro" w:eastAsiaTheme="majorEastAsia" w:hAnsi="Adobe Garamond Pro" w:cstheme="majorBidi"/>
      <w:b/>
      <w:bCs/>
      <w:color w:val="365F91" w:themeColor="accent1" w:themeShade="BF"/>
      <w:sz w:val="40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171DA"/>
    <w:rPr>
      <w:rFonts w:ascii="Adobe Garamond Pro" w:eastAsiaTheme="majorEastAsia" w:hAnsi="Adobe Garamond Pro" w:cstheme="majorBidi"/>
      <w:b/>
      <w:bCs/>
      <w:color w:val="4F81BD" w:themeColor="accent1"/>
      <w:sz w:val="32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1DA"/>
    <w:rPr>
      <w:rFonts w:ascii="Quattrocento Roman" w:eastAsiaTheme="majorEastAsia" w:hAnsi="Quattrocento Roman" w:cstheme="majorBidi"/>
      <w:b/>
      <w:bCs/>
      <w:color w:val="4F81BD" w:themeColor="accent1"/>
      <w:sz w:val="24"/>
      <w:lang w:eastAsia="es-MX"/>
    </w:rPr>
  </w:style>
  <w:style w:type="paragraph" w:styleId="Ttulo">
    <w:name w:val="Title"/>
    <w:basedOn w:val="Normal"/>
    <w:next w:val="Subttulo"/>
    <w:link w:val="TtuloCar"/>
    <w:uiPriority w:val="10"/>
    <w:qFormat/>
    <w:rsid w:val="004171DA"/>
    <w:pPr>
      <w:pBdr>
        <w:bottom w:val="single" w:sz="8" w:space="4" w:color="4F81BD" w:themeColor="accent1"/>
      </w:pBdr>
      <w:spacing w:before="960" w:line="240" w:lineRule="auto"/>
      <w:contextualSpacing/>
      <w:jc w:val="left"/>
    </w:pPr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71DA"/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72"/>
      <w:szCs w:val="52"/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4171DA"/>
    <w:rPr>
      <w:i/>
      <w:iCs/>
      <w:color w:val="000000" w:themeColor="text1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4171DA"/>
    <w:rPr>
      <w:rFonts w:ascii="Quattrocento Roman" w:eastAsiaTheme="minorEastAsia" w:hAnsi="Quattrocento Roman"/>
      <w:i/>
      <w:iCs/>
      <w:color w:val="000000" w:themeColor="text1"/>
      <w:sz w:val="20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1DA"/>
    <w:pPr>
      <w:numPr>
        <w:ilvl w:val="1"/>
      </w:numPr>
      <w:spacing w:after="0"/>
      <w:contextualSpacing/>
    </w:pPr>
    <w:rPr>
      <w:rFonts w:ascii="Adobe Garamond Pro" w:eastAsiaTheme="majorEastAsia" w:hAnsi="Adobe Garamond Pro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171DA"/>
    <w:rPr>
      <w:rFonts w:ascii="Adobe Garamond Pro" w:eastAsiaTheme="majorEastAsia" w:hAnsi="Adobe Garamond Pro" w:cstheme="majorBidi"/>
      <w:i/>
      <w:iCs/>
      <w:color w:val="4F81BD" w:themeColor="accent1"/>
      <w:spacing w:val="15"/>
      <w:sz w:val="32"/>
      <w:szCs w:val="24"/>
      <w:lang w:eastAsia="es-MX"/>
    </w:rPr>
  </w:style>
  <w:style w:type="paragraph" w:styleId="Sinespaciado">
    <w:name w:val="No Spacing"/>
    <w:basedOn w:val="Normal"/>
    <w:next w:val="Normal"/>
    <w:link w:val="SinespaciadoCar"/>
    <w:uiPriority w:val="1"/>
    <w:qFormat/>
    <w:rsid w:val="004171DA"/>
    <w:pPr>
      <w:spacing w:after="0" w:line="240" w:lineRule="auto"/>
    </w:pPr>
  </w:style>
  <w:style w:type="paragraph" w:styleId="Prrafodelista">
    <w:name w:val="List Paragraph"/>
    <w:aliases w:val="Normal lista"/>
    <w:basedOn w:val="Normal"/>
    <w:uiPriority w:val="34"/>
    <w:qFormat/>
    <w:rsid w:val="004171DA"/>
    <w:pPr>
      <w:ind w:left="720"/>
      <w:contextualSpacing/>
    </w:pPr>
  </w:style>
  <w:style w:type="paragraph" w:customStyle="1" w:styleId="Normalennegrita">
    <w:name w:val="Normal en negrita"/>
    <w:basedOn w:val="Normal"/>
    <w:next w:val="Normal"/>
    <w:link w:val="NormalennegritaCar"/>
    <w:qFormat/>
    <w:rsid w:val="004171DA"/>
    <w:rPr>
      <w:b/>
    </w:rPr>
  </w:style>
  <w:style w:type="character" w:customStyle="1" w:styleId="NormalennegritaCar">
    <w:name w:val="Normal en negrita Car"/>
    <w:basedOn w:val="Fuentedeprrafopredeter"/>
    <w:link w:val="Normalennegrita"/>
    <w:rsid w:val="004171DA"/>
    <w:rPr>
      <w:rFonts w:ascii="Quattrocento Roman" w:eastAsiaTheme="minorEastAsia" w:hAnsi="Quattrocento Roman"/>
      <w:b/>
      <w:sz w:val="24"/>
      <w:lang w:eastAsia="es-MX"/>
    </w:rPr>
  </w:style>
  <w:style w:type="table" w:customStyle="1" w:styleId="Tablas">
    <w:name w:val="Tablas"/>
    <w:basedOn w:val="Tablanormal"/>
    <w:uiPriority w:val="66"/>
    <w:rsid w:val="004171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061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61D"/>
    <w:rPr>
      <w:rFonts w:ascii="Quattrocento Roman" w:eastAsiaTheme="minorEastAsia" w:hAnsi="Quattrocento Roman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D4061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61D"/>
    <w:rPr>
      <w:rFonts w:ascii="Quattrocento Roman" w:eastAsiaTheme="minorEastAsia" w:hAnsi="Quattrocento Roman"/>
      <w:sz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526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263"/>
    <w:rPr>
      <w:rFonts w:ascii="Tahoma" w:eastAsiaTheme="minorEastAsia" w:hAnsi="Tahoma" w:cs="Tahoma"/>
      <w:sz w:val="16"/>
      <w:szCs w:val="16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9C5263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866B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2-nfasis11">
    <w:name w:val="Sombreado medio 2 - Énfasis 11"/>
    <w:basedOn w:val="Tablanormal"/>
    <w:uiPriority w:val="64"/>
    <w:rsid w:val="00866B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FF7EC0"/>
    <w:rPr>
      <w:rFonts w:ascii="Quattrocento Roman" w:eastAsiaTheme="minorEastAsia" w:hAnsi="Quattrocento Roman"/>
      <w:sz w:val="24"/>
      <w:lang w:eastAsia="es-MX"/>
    </w:rPr>
  </w:style>
  <w:style w:type="paragraph" w:customStyle="1" w:styleId="5514EF2A3A6C454F9855EF69D8C717DE">
    <w:name w:val="5514EF2A3A6C454F9855EF69D8C717DE"/>
    <w:rsid w:val="00FF7EC0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239AA"/>
    <w:pPr>
      <w:spacing w:line="276" w:lineRule="auto"/>
      <w:jc w:val="left"/>
      <w:outlineLvl w:val="9"/>
    </w:pPr>
    <w:rPr>
      <w:rFonts w:asciiTheme="majorHAnsi" w:hAnsiTheme="majorHAnsi"/>
      <w:sz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239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39A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239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ses%20Alki\Downloads\Redes%20-%20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2015-01-05T00:00:00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B29CFF1F4A0F48925805B2463B2C37" ma:contentTypeVersion="11" ma:contentTypeDescription="Create a new document." ma:contentTypeScope="" ma:versionID="5cfec73b4c8428bedc0c90e5bf16ff1f">
  <xsd:schema xmlns:xsd="http://www.w3.org/2001/XMLSchema" xmlns:xs="http://www.w3.org/2001/XMLSchema" xmlns:p="http://schemas.microsoft.com/office/2006/metadata/properties" xmlns:ns2="53829eea-64ed-4681-9f3e-21c8ddf74f50" xmlns:ns3="d62b937c-acce-48fa-a7c2-9e19e2319c58" targetNamespace="http://schemas.microsoft.com/office/2006/metadata/properties" ma:root="true" ma:fieldsID="b095f28e9a87465617e332a5928599ce" ns2:_="" ns3:_="">
    <xsd:import namespace="53829eea-64ed-4681-9f3e-21c8ddf74f50"/>
    <xsd:import namespace="d62b937c-acce-48fa-a7c2-9e19e2319c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29eea-64ed-4681-9f3e-21c8ddf74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8267e8-43e8-42a8-ab6f-5caa2de3c6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b937c-acce-48fa-a7c2-9e19e2319c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7e82ce-07aa-401c-ad2b-631f83ad1981}" ma:internalName="TaxCatchAll" ma:showField="CatchAllData" ma:web="d62b937c-acce-48fa-a7c2-9e19e2319c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829eea-64ed-4681-9f3e-21c8ddf74f50">
      <Terms xmlns="http://schemas.microsoft.com/office/infopath/2007/PartnerControls"/>
    </lcf76f155ced4ddcb4097134ff3c332f>
    <TaxCatchAll xmlns="d62b937c-acce-48fa-a7c2-9e19e2319c58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04ADEC-B72E-4F76-98A6-B7A841604A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4BEBB-7893-49D3-A960-85324381B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29eea-64ed-4681-9f3e-21c8ddf74f50"/>
    <ds:schemaRef ds:uri="d62b937c-acce-48fa-a7c2-9e19e2319c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609396-8E49-4A02-81DF-E507BDEF7D2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0FD3B08-5B45-477D-9283-13064D8FCBC0}">
  <ds:schemaRefs>
    <ds:schemaRef ds:uri="http://schemas.microsoft.com/office/2006/metadata/properties"/>
    <ds:schemaRef ds:uri="http://schemas.microsoft.com/office/infopath/2007/PartnerControls"/>
    <ds:schemaRef ds:uri="53829eea-64ed-4681-9f3e-21c8ddf74f50"/>
    <ds:schemaRef ds:uri="d62b937c-acce-48fa-a7c2-9e19e2319c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Redes - Proyecto</Template>
  <TotalTime>1</TotalTime>
  <Pages>11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 RedBits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RedBits</dc:creator>
  <cp:lastModifiedBy>Kaled de Jesús Rodríguez García</cp:lastModifiedBy>
  <cp:revision>2</cp:revision>
  <cp:lastPrinted>2016-12-06T03:05:00Z</cp:lastPrinted>
  <dcterms:created xsi:type="dcterms:W3CDTF">2025-01-30T00:30:00Z</dcterms:created>
  <dcterms:modified xsi:type="dcterms:W3CDTF">2025-01-30T00:30:00Z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0x01010020B29CFF1F4A0F48925805B2463B2C37</vt:lpwstr>
  </property>
</Properties>
</file>